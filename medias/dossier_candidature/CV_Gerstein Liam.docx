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E26" w:rsidRDefault="00DA7296">
      <w:pPr>
        <w:sectPr w:rsidR="00F93E26" w:rsidSect="00F93E26">
          <w:footerReference w:type="default" r:id="rId9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7D7034B3" wp14:editId="408BE580">
                <wp:simplePos x="0" y="0"/>
                <wp:positionH relativeFrom="column">
                  <wp:posOffset>904942</wp:posOffset>
                </wp:positionH>
                <wp:positionV relativeFrom="paragraph">
                  <wp:posOffset>-486710</wp:posOffset>
                </wp:positionV>
                <wp:extent cx="2004695" cy="926432"/>
                <wp:effectExtent l="0" t="0" r="0" b="762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95" cy="926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3C460D" w:rsidRDefault="007621F2" w:rsidP="003C460D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Chemin St-Paul 22</w:t>
                            </w:r>
                          </w:p>
                          <w:p w:rsidR="00945931" w:rsidRPr="003C460D" w:rsidRDefault="007621F2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2503 Bienne</w:t>
                            </w:r>
                          </w:p>
                          <w:p w:rsidR="00945931" w:rsidRPr="003C460D" w:rsidRDefault="00945931" w:rsidP="003C460D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Tél.</w:t>
                            </w:r>
                            <w:r w:rsidR="007621F2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 w:rsid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621F2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078 675 31 34</w:t>
                            </w:r>
                          </w:p>
                          <w:p w:rsidR="007621F2" w:rsidRPr="00DA7296" w:rsidRDefault="00945931" w:rsidP="007621F2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  <w:r w:rsidR="007621F2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 w:rsid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7621F2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10" w:history="1">
                              <w:r w:rsidR="007621F2" w:rsidRPr="007A0ADE">
                                <w:rPr>
                                  <w:rStyle w:val="Lienhypertexte"/>
                                  <w:rFonts w:ascii="Segoe UI Semilight" w:hAnsi="Segoe UI Semilight" w:cs="Segoe UI Semilight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liam.gerstein@gmail.com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034B3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1.25pt;margin-top:-38.3pt;width:157.85pt;height:72.95pt;z-index:-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" filled="f" stroked="f">
                <v:textbox>
                  <w:txbxContent>
                    <w:p w:rsidR="00945931" w:rsidRPr="003C460D" w:rsidRDefault="007621F2" w:rsidP="003C460D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Chemin St-Paul 22</w:t>
                      </w:r>
                    </w:p>
                    <w:p w:rsidR="00945931" w:rsidRPr="003C460D" w:rsidRDefault="007621F2" w:rsidP="003C460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2503 Bienne</w:t>
                      </w:r>
                    </w:p>
                    <w:p w:rsidR="00945931" w:rsidRPr="003C460D" w:rsidRDefault="00945931" w:rsidP="003C460D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Tél.</w:t>
                      </w:r>
                      <w:r w:rsidR="007621F2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  <w:r w:rsid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621F2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078 675 31 34</w:t>
                      </w:r>
                    </w:p>
                    <w:p w:rsidR="007621F2" w:rsidRPr="00DA7296" w:rsidRDefault="00945931" w:rsidP="007621F2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  <w:r w:rsidR="007621F2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  <w:r w:rsid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7621F2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1" w:history="1">
                        <w:r w:rsidR="007621F2" w:rsidRPr="007A0ADE">
                          <w:rPr>
                            <w:rStyle w:val="Lienhypertexte"/>
                            <w:rFonts w:ascii="Segoe UI Semilight" w:hAnsi="Segoe UI Semilight" w:cs="Segoe UI Semilight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liam.gerstein@gmail.com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D4FD4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4390E18E" wp14:editId="2829CBEB">
                <wp:simplePos x="0" y="0"/>
                <wp:positionH relativeFrom="margin">
                  <wp:posOffset>909320</wp:posOffset>
                </wp:positionH>
                <wp:positionV relativeFrom="paragraph">
                  <wp:posOffset>-836295</wp:posOffset>
                </wp:positionV>
                <wp:extent cx="2021205" cy="469900"/>
                <wp:effectExtent l="0" t="0" r="0" b="63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20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FD4" w:rsidRPr="00ED4FD4" w:rsidRDefault="00ED4FD4" w:rsidP="00ED4FD4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4FD4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GERSTEIN LIAM</w:t>
                            </w:r>
                          </w:p>
                          <w:p w:rsidR="00ED4FD4" w:rsidRPr="003C460D" w:rsidRDefault="00ED4FD4" w:rsidP="00ED4FD4">
                            <w:pP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E18E" id="Zone de texte 12" o:spid="_x0000_s1027" type="#_x0000_t202" style="position:absolute;margin-left:71.6pt;margin-top:-65.85pt;width:159.15pt;height:37pt;z-index:-25134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" filled="f" stroked="f">
                <v:textbox>
                  <w:txbxContent>
                    <w:p w:rsidR="00ED4FD4" w:rsidRPr="00ED4FD4" w:rsidRDefault="00ED4FD4" w:rsidP="00ED4FD4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4FD4">
                        <w:rPr>
                          <w:rFonts w:ascii="Segoe UI Semilight" w:hAnsi="Segoe UI Semilight" w:cs="Segoe UI Semilight"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GERSTEIN LIAM</w:t>
                      </w:r>
                    </w:p>
                    <w:p w:rsidR="00ED4FD4" w:rsidRPr="003C460D" w:rsidRDefault="00ED4FD4" w:rsidP="00ED4FD4">
                      <w:pP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B441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5D5B38F2" wp14:editId="60FF5A17">
                <wp:simplePos x="0" y="0"/>
                <wp:positionH relativeFrom="column">
                  <wp:posOffset>-912495</wp:posOffset>
                </wp:positionH>
                <wp:positionV relativeFrom="paragraph">
                  <wp:posOffset>-899794</wp:posOffset>
                </wp:positionV>
                <wp:extent cx="7563485" cy="145669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485" cy="1456690"/>
                        </a:xfrm>
                        <a:prstGeom prst="rect">
                          <a:avLst/>
                        </a:prstGeom>
                        <a:solidFill>
                          <a:srgbClr val="00AEA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3D268" id="Rectangle 55" o:spid="_x0000_s1026" style="position:absolute;margin-left:-71.85pt;margin-top:-70.85pt;width:595.55pt;height:114.7pt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" fillcolor="#00aeac" stroked="f"/>
            </w:pict>
          </mc:Fallback>
        </mc:AlternateContent>
      </w:r>
      <w:r w:rsidR="00EB441C">
        <w:rPr>
          <w:noProof/>
          <w:lang w:val="fr-CH" w:eastAsia="fr-CH"/>
        </w:rPr>
        <w:drawing>
          <wp:anchor distT="0" distB="0" distL="114300" distR="114300" simplePos="0" relativeHeight="251967488" behindDoc="1" locked="0" layoutInCell="1" allowOverlap="1">
            <wp:simplePos x="0" y="0"/>
            <wp:positionH relativeFrom="column">
              <wp:posOffset>-529590</wp:posOffset>
            </wp:positionH>
            <wp:positionV relativeFrom="paragraph">
              <wp:posOffset>-839470</wp:posOffset>
            </wp:positionV>
            <wp:extent cx="1155942" cy="1393767"/>
            <wp:effectExtent l="0" t="0" r="635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phot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942" cy="1393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931" w:rsidRPr="00945931">
        <w:t xml:space="preserve"> </w:t>
      </w:r>
    </w:p>
    <w:p w:rsidR="00FC7D53" w:rsidRDefault="00ED4FD4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738AB4A5" wp14:editId="7849C15C">
                <wp:simplePos x="0" y="0"/>
                <wp:positionH relativeFrom="page">
                  <wp:posOffset>4445000</wp:posOffset>
                </wp:positionH>
                <wp:positionV relativeFrom="paragraph">
                  <wp:posOffset>-614680</wp:posOffset>
                </wp:positionV>
                <wp:extent cx="2021205" cy="9144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2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Default="007621F2" w:rsidP="00F93E26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Né le 25/03/86</w:t>
                            </w:r>
                            <w:r w:rsidR="00945931"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45931" w:rsidRPr="003C460D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31</w:t>
                            </w:r>
                            <w:r w:rsidR="00945931"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ans</w:t>
                            </w:r>
                          </w:p>
                          <w:p w:rsidR="00AC5E3F" w:rsidRPr="003C460D" w:rsidRDefault="00F13332" w:rsidP="00F93E26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 nationalité suisse/p</w:t>
                            </w:r>
                            <w:r w:rsidR="00ED4FD4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ruvien</w:t>
                            </w:r>
                          </w:p>
                          <w:p w:rsidR="00945931" w:rsidRPr="003C460D" w:rsidRDefault="007621F2" w:rsidP="00F93E26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Célibataire</w:t>
                            </w:r>
                          </w:p>
                          <w:p w:rsidR="00945931" w:rsidRPr="003C460D" w:rsidRDefault="007621F2" w:rsidP="00F93E26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Abonnement général</w:t>
                            </w:r>
                          </w:p>
                          <w:p w:rsidR="00945931" w:rsidRPr="003C460D" w:rsidRDefault="00945931">
                            <w:pP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B4A5" id="Zone de texte 5" o:spid="_x0000_s1028" type="#_x0000_t202" style="position:absolute;margin-left:350pt;margin-top:-48.4pt;width:159.15pt;height:1in;z-index:-25136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" filled="f" stroked="f">
                <v:textbox>
                  <w:txbxContent>
                    <w:p w:rsidR="00945931" w:rsidRDefault="007621F2" w:rsidP="00F93E26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Né le 25/03/86</w:t>
                      </w:r>
                      <w:r w:rsidR="00945931"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45931" w:rsidRPr="003C460D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31</w:t>
                      </w:r>
                      <w:r w:rsidR="00945931"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ans</w:t>
                      </w:r>
                    </w:p>
                    <w:p w:rsidR="00AC5E3F" w:rsidRPr="003C460D" w:rsidRDefault="00F13332" w:rsidP="00F93E26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 nationalité suisse/p</w:t>
                      </w:r>
                      <w:r w:rsidR="00ED4FD4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</w:t>
                      </w: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ruvien</w:t>
                      </w:r>
                    </w:p>
                    <w:p w:rsidR="00945931" w:rsidRPr="003C460D" w:rsidRDefault="007621F2" w:rsidP="00F93E26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Célibataire</w:t>
                      </w:r>
                    </w:p>
                    <w:p w:rsidR="00945931" w:rsidRPr="003C460D" w:rsidRDefault="007621F2" w:rsidP="00F93E26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Abonnement général</w:t>
                      </w:r>
                    </w:p>
                    <w:p w:rsidR="00945931" w:rsidRPr="003C460D" w:rsidRDefault="00945931">
                      <w:pP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7351D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2CD8F9EF" wp14:editId="4F293076">
                <wp:simplePos x="0" y="0"/>
                <wp:positionH relativeFrom="column">
                  <wp:posOffset>3354070</wp:posOffset>
                </wp:positionH>
                <wp:positionV relativeFrom="paragraph">
                  <wp:posOffset>8149590</wp:posOffset>
                </wp:positionV>
                <wp:extent cx="2908300" cy="939165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F0059B" w:rsidRDefault="00287EDD" w:rsidP="00AA6C16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Voyage, guitare, boxe, science et technologies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F9EF" id="Zone de texte 38" o:spid="_x0000_s1029" type="#_x0000_t202" style="position:absolute;margin-left:264.1pt;margin-top:641.7pt;width:229pt;height:73.95pt;z-index:-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" filled="f" stroked="f">
                <v:textbox>
                  <w:txbxContent>
                    <w:p w:rsidR="00945931" w:rsidRPr="00F0059B" w:rsidRDefault="00287EDD" w:rsidP="00AA6C16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 xml:space="preserve">Voyage, guitare, boxe, science et technologies </w:t>
                      </w:r>
                    </w:p>
                  </w:txbxContent>
                </v:textbox>
              </v:shape>
            </w:pict>
          </mc:Fallback>
        </mc:AlternateContent>
      </w:r>
      <w:r w:rsidR="00C7351D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0B9A004" wp14:editId="6B810DB1">
                <wp:simplePos x="0" y="0"/>
                <wp:positionH relativeFrom="column">
                  <wp:posOffset>-163830</wp:posOffset>
                </wp:positionH>
                <wp:positionV relativeFrom="paragraph">
                  <wp:posOffset>8154670</wp:posOffset>
                </wp:positionV>
                <wp:extent cx="2476500" cy="71120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E05" w:rsidRDefault="007F3E05" w:rsidP="007F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francais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Langue maternelle</w:t>
                            </w:r>
                          </w:p>
                          <w:p w:rsidR="007F3E05" w:rsidRPr="007F3E05" w:rsidRDefault="007F3E05" w:rsidP="007F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espagnol 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Seconde langue maternelle</w:t>
                            </w:r>
                          </w:p>
                          <w:p w:rsidR="007F3E05" w:rsidRPr="007F3E05" w:rsidRDefault="007F3E05" w:rsidP="007F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ANGLAIS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Indépendant</w:t>
                            </w:r>
                          </w:p>
                          <w:p w:rsidR="007F3E05" w:rsidRPr="007F3E05" w:rsidRDefault="007F3E05" w:rsidP="007F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ANGLAIS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Débutant</w:t>
                            </w:r>
                          </w:p>
                          <w:p w:rsidR="007F3E05" w:rsidRPr="007F3E05" w:rsidRDefault="007F3E05" w:rsidP="007F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7621F2" w:rsidRDefault="007621F2" w:rsidP="0043288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7621F2" w:rsidRDefault="007621F2" w:rsidP="0043288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7621F2" w:rsidRDefault="007621F2" w:rsidP="0043288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7621F2" w:rsidRDefault="007621F2" w:rsidP="0043288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7621F2" w:rsidRDefault="007621F2" w:rsidP="0043288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7621F2" w:rsidRPr="00F0059B" w:rsidRDefault="007621F2" w:rsidP="0043288E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9A004" id="Zone de texte 37" o:spid="_x0000_s1030" type="#_x0000_t202" style="position:absolute;margin-left:-12.9pt;margin-top:642.1pt;width:195pt;height:56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" filled="f" stroked="f">
                <v:textbox>
                  <w:txbxContent>
                    <w:p w:rsidR="007F3E05" w:rsidRDefault="007F3E05" w:rsidP="007F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francais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Langue maternelle</w:t>
                      </w:r>
                    </w:p>
                    <w:p w:rsidR="007F3E05" w:rsidRPr="007F3E05" w:rsidRDefault="007F3E05" w:rsidP="007F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 xml:space="preserve">espagnol 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Seconde langue maternelle</w:t>
                      </w:r>
                    </w:p>
                    <w:p w:rsidR="007F3E05" w:rsidRPr="007F3E05" w:rsidRDefault="007F3E05" w:rsidP="007F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ANGLAIS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Indépendant</w:t>
                      </w:r>
                    </w:p>
                    <w:p w:rsidR="007F3E05" w:rsidRPr="007F3E05" w:rsidRDefault="007F3E05" w:rsidP="007F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ANGLAIS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 xml:space="preserve">    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Débutant</w:t>
                      </w:r>
                    </w:p>
                    <w:p w:rsidR="007F3E05" w:rsidRPr="007F3E05" w:rsidRDefault="007F3E05" w:rsidP="007F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7621F2" w:rsidRDefault="007621F2" w:rsidP="0043288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7621F2" w:rsidRDefault="007621F2" w:rsidP="0043288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7621F2" w:rsidRDefault="007621F2" w:rsidP="0043288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7621F2" w:rsidRDefault="007621F2" w:rsidP="0043288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7621F2" w:rsidRDefault="007621F2" w:rsidP="0043288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7621F2" w:rsidRPr="00F0059B" w:rsidRDefault="007621F2" w:rsidP="0043288E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3E05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450368" behindDoc="0" locked="0" layoutInCell="1" allowOverlap="1" wp14:anchorId="310B9253" wp14:editId="7ABD631D">
                <wp:simplePos x="0" y="0"/>
                <wp:positionH relativeFrom="column">
                  <wp:posOffset>-215900</wp:posOffset>
                </wp:positionH>
                <wp:positionV relativeFrom="paragraph">
                  <wp:posOffset>7826375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5" name="Groupe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6" name="Grouper 26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isocèle 28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Zone de texte 29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3C460D" w:rsidRDefault="007F3E05" w:rsidP="003C460D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Langues</w:t>
                              </w:r>
                            </w:p>
                            <w:p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B9253" id="Grouper 25" o:spid="_x0000_s1031" style="position:absolute;margin-left:-17pt;margin-top:616.25pt;width:188.45pt;height:28.1pt;z-index:251450368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">
                <v:group id="Grouper 26" o:spid="_x0000_s1032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33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QgsEA&#10;AADbAAAADwAAAGRycy9kb3ducmV2LnhtbESPwWrDMBBE74X8g9hAb43sHNLiWAlJiiH01jSQ62Kt&#10;LRNpZSzFdv++KhR6HGbmDVPuZ2fFSEPoPCvIVxkI4trrjlsF16/q5Q1EiMgarWdS8E0B9rvFU4mF&#10;9hN/0niJrUgQDgUqMDH2hZShNuQwrHxPnLzGDw5jkkMr9YBTgjsr11m2kQ47TgsGezoZqu+Xh1Mw&#10;H28ovTXUoHTZx1jl7/nJKvW8nA9bEJHm+B/+a5+1gvUr/H5JP0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HEILBAAAA2wAAAA8AAAAAAAAAAAAAAAAAmAIAAGRycy9kb3du&#10;cmV2LnhtbFBLBQYAAAAABAAEAPUAAACGAwAAAAA=&#10;" filled="f" stroked="f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isocèle 28" o:spid="_x0000_s1034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CysEA&#10;AADbAAAADwAAAGRycy9kb3ducmV2LnhtbERPyWrDMBC9B/oPYgK9hESODyW4kYNJCS2lh8Zt74M1&#10;XhJrZCx5+/vqUOjx8fbjaTatGKl3jWUF+10EgriwuuFKwffXZXsA4TyyxtYyKVjIwSl9WB0x0Xbi&#10;K425r0QIYZeggtr7LpHSFTUZdDvbEQeutL1BH2BfSd3jFMJNK+MoepIGGw4NNXZ0rqm454NRwNnt&#10;46dtZPFi7q+b8n3KhqX6VOpxPWfPIDzN/l/8537TCuIwNnwJP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wgsrBAAAA2wAAAA8AAAAAAAAAAAAAAAAAmAIAAGRycy9kb3du&#10;cmV2LnhtbFBLBQYAAAAABAAEAPUAAACGAwAAAAA=&#10;" filled="f" stroked="f"/>
                </v:group>
                <v:shape id="Zone de texte 29" o:spid="_x0000_s1035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e+cQA&#10;AADbAAAADwAAAGRycy9kb3ducmV2LnhtbESPQWvCQBSE7wX/w/IEL8Vs9FDamFViRNtLD0n9AY/s&#10;Mwlm34bsqtFf7xYKPQ4z8w2TbkbTiSsNrrWsYBHFIIgrq1uuFRx/9vN3EM4ja+wsk4I7OdisJy8p&#10;JtreuKBr6WsRIOwSVNB43ydSuqohgy6yPXHwTnYw6IMcaqkHvAW46eQyjt+kwZbDQoM95Q1V5/Ji&#10;FFBW2Mf32R1Msd3lh1PL9Co/lZpNx2wFwtPo/8N/7S+tYPkB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nvnEAAAA2wAAAA8AAAAAAAAAAAAAAAAAmAIAAGRycy9k&#10;b3ducmV2LnhtbFBLBQYAAAAABAAEAPUAAACJAwAAAAA=&#10;" filled="f" stroked="f">
                  <v:textbox inset="0,0,0,0">
                    <w:txbxContent>
                      <w:p w:rsidR="00945931" w:rsidRPr="003C460D" w:rsidRDefault="007F3E05" w:rsidP="003C460D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Langues</w:t>
                        </w:r>
                      </w:p>
                      <w:p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F3E05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3BECD39E" wp14:editId="6BD8DE8D">
                <wp:simplePos x="0" y="0"/>
                <wp:positionH relativeFrom="column">
                  <wp:posOffset>-561206</wp:posOffset>
                </wp:positionH>
                <wp:positionV relativeFrom="paragraph">
                  <wp:posOffset>7816215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2" name="Grouper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5" name="Ellipse 45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65" y="50165"/>
                            <a:ext cx="1301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C9D24F" id="Grouper 52" o:spid="_x0000_s1026" style="position:absolute;margin-left:-44.2pt;margin-top:615.45pt;width:23.9pt;height:23.9pt;z-index:251867136;mso-height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">
                <v:oval id="Ellipse 45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DFsYA&#10;AADbAAAADwAAAGRycy9kb3ducmV2LnhtbESP3WoCMRSE7wt9h3AKvdNsbbVlaxRpKSyCoNsK7d1h&#10;c/YHNyfLJrrx7Y0g9HKYmW+Y+TKYVpyod41lBU/jBARxYXXDlYKf76/RGwjnkTW2lknBmRwsF/d3&#10;c0y1HXhHp9xXIkLYpaig9r5LpXRFTQbd2HbE0Sttb9BH2VdS9zhEuGnlJElm0mDDcaHGjj5qKg75&#10;0SgY8jKEbfb3/MnrzWv3m+1X5XGv1ONDWL2D8BT8f/jWzrSClylcv8Qf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bDFsYAAADbAAAADwAAAAAAAAAAAAAAAACYAgAAZHJz&#10;L2Rvd25yZXYueG1sUEsFBgAAAAAEAAQA9QAAAIsDAAAAAA==&#10;" fillcolor="#00aea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88265;top:50165;width:130175;height:209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EWQjFAAAA2wAAAA8AAABkcnMvZG93bnJldi54bWxEj0FrAjEUhO9C/0N4hV6kZrW1ldUoIgoe&#10;2oOrUL09Ns/dxeQlbFLd/ntTKPQ4zMw3zGzRWSOu1IbGsYLhIANBXDrdcKXgsN88T0CEiKzROCYF&#10;PxRgMX/ozTDX7sY7uhaxEgnCIUcFdYw+lzKUNVkMA+eJk3d2rcWYZFtJ3eItwa2Royx7kxYbTgs1&#10;elrVVF6Kb6vgtPSax/7FHC/mMFr3x5OvT/xQ6umxW05BROrif/ivvdUKXt/h90v6AXJ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hFkIxQAAANsAAAAPAAAAAAAAAAAAAAAA&#10;AJ8CAABkcnMvZG93bnJldi54bWxQSwUGAAAAAAQABAD3AAAAkQMAAAAA&#10;">
                  <v:imagedata r:id="rId14" o:title=""/>
                  <v:path arrowok="t"/>
                </v:shape>
                <w10:wrap type="through"/>
              </v:group>
            </w:pict>
          </mc:Fallback>
        </mc:AlternateContent>
      </w:r>
      <w:r w:rsidR="00454AFA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0277921E" wp14:editId="50DBD1A0">
                <wp:simplePos x="0" y="0"/>
                <wp:positionH relativeFrom="column">
                  <wp:posOffset>-207645</wp:posOffset>
                </wp:positionH>
                <wp:positionV relativeFrom="paragraph">
                  <wp:posOffset>1722120</wp:posOffset>
                </wp:positionV>
                <wp:extent cx="6819900" cy="4171950"/>
                <wp:effectExtent l="0" t="0" r="0" b="0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417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7621F2" w:rsidRDefault="007621F2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2016-actuellement</w:t>
                            </w:r>
                            <w:r w:rsidR="00945931"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45931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945931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Digger dtr</w:t>
                            </w:r>
                            <w:r w:rsidR="00EB441C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TAVANNES</w:t>
                            </w:r>
                            <w:r w:rsidR="00945931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45931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945931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ingénieur en systèmes embarqués</w:t>
                            </w:r>
                          </w:p>
                          <w:p w:rsidR="007621F2" w:rsidRPr="007621F2" w:rsidRDefault="007621F2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Développement de la nouvelle télécommande et du nouveau module radio</w:t>
                            </w:r>
                          </w:p>
                          <w:p w:rsidR="00945931" w:rsidRPr="007621F2" w:rsidRDefault="007621F2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électronique [</w:t>
                            </w:r>
                            <w:r w:rsidR="00454AFA"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Prototypage</w:t>
                            </w:r>
                            <w:r w:rsidR="00454AFA"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PCB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sous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Altium</w:t>
                            </w:r>
                            <w:proofErr w:type="spellEnd"/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Designer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945931" w:rsidRDefault="007621F2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logiciel embarqué [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et 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Python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sur cible </w:t>
                            </w:r>
                            <w:proofErr w:type="spellStart"/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Atmega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7621F2" w:rsidRPr="005327E7" w:rsidRDefault="007621F2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Développement sur 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CAN BUS J1939</w:t>
                            </w:r>
                          </w:p>
                          <w:p w:rsidR="005327E7" w:rsidRPr="007621F2" w:rsidRDefault="005327E7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Transmission basé sur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ZigBee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[Atmega128</w:t>
                            </w:r>
                            <w:r w:rsidRPr="005327E7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RFA1</w:t>
                            </w:r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945931" w:rsidRPr="005327E7" w:rsidRDefault="007621F2" w:rsidP="0043288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Conception et impression 3D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Autodesk </w:t>
                            </w:r>
                            <w:proofErr w:type="spellStart"/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Inventor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D171C4" w:rsidRPr="007621F2" w:rsidRDefault="007621F2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2014</w:t>
                            </w:r>
                            <w:r w:rsidR="00D171C4"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hes-so fribourg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D171C4"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travail </w:t>
                            </w:r>
                            <w:r w:rsidR="000B523A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de semestre et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de bachelor</w:t>
                            </w:r>
                            <w:r w:rsidR="000B523A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3eme année</w:t>
                            </w:r>
                          </w:p>
                          <w:p w:rsidR="00D171C4" w:rsidRPr="007621F2" w:rsidRDefault="007621F2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Développement d’un système de monitoring à distance de ruche</w:t>
                            </w:r>
                          </w:p>
                          <w:p w:rsidR="00D171C4" w:rsidRPr="007621F2" w:rsidRDefault="007621F2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logici</w:t>
                            </w:r>
                            <w:r w:rsid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el embarqué en 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 w:rsid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et </w:t>
                            </w:r>
                            <w:proofErr w:type="spellStart"/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luegigascript</w:t>
                            </w:r>
                            <w:proofErr w:type="spellEnd"/>
                          </w:p>
                          <w:p w:rsidR="00945931" w:rsidRDefault="007621F2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Développement </w:t>
                            </w:r>
                            <w:r w:rsidR="00EB441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d’une communication bidirectionnelle basé sur l’internet, le </w:t>
                            </w:r>
                            <w:r w:rsidR="00EB441C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GSM/GPRS</w:t>
                            </w:r>
                            <w:r w:rsidR="00EB441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le </w:t>
                            </w:r>
                            <w:r w:rsidR="00EB441C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Bluetooth </w:t>
                            </w:r>
                            <w:proofErr w:type="spellStart"/>
                            <w:r w:rsidR="00EB441C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Low</w:t>
                            </w:r>
                            <w:proofErr w:type="spellEnd"/>
                            <w:r w:rsidR="00EB441C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B441C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Energy</w:t>
                            </w:r>
                            <w:proofErr w:type="spellEnd"/>
                          </w:p>
                          <w:p w:rsidR="00EB441C" w:rsidRDefault="00EB441C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d’une application Web de type Single Page [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HTML,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CSS,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JAVASCRIPT,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PHP, MYSQL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EB441C" w:rsidRPr="007621F2" w:rsidRDefault="00EB441C" w:rsidP="00EB441C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2013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hes-so fribourg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travail de SEMESTRE</w:t>
                            </w:r>
                            <w:r w:rsidR="000B523A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2eme année</w:t>
                            </w:r>
                          </w:p>
                          <w:p w:rsidR="00EB441C" w:rsidRPr="007621F2" w:rsidRDefault="00EB441C" w:rsidP="00EB441C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Développement d</w:t>
                            </w:r>
                            <w:r w:rsid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u réseau</w:t>
                            </w:r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informatique d’</w:t>
                            </w:r>
                            <w:r w:rsidR="000B523A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une entreprise [fictive]</w:t>
                            </w:r>
                          </w:p>
                          <w:p w:rsidR="00EB441C" w:rsidRPr="007621F2" w:rsidRDefault="00EB441C" w:rsidP="00EB441C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de l’architecture réseau et systèmes [</w:t>
                            </w:r>
                            <w:proofErr w:type="spellStart"/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routing</w:t>
                            </w:r>
                            <w:proofErr w:type="spellEnd"/>
                            <w:r w:rsidR="000B523A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B523A"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et </w:t>
                            </w:r>
                            <w:r w:rsidR="000B523A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accès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sécurité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serveur</w:t>
                            </w:r>
                            <w:r w:rsid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s (</w:t>
                            </w:r>
                            <w:proofErr w:type="spellStart"/>
                            <w:r w:rsid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Voip</w:t>
                            </w:r>
                            <w:proofErr w:type="spellEnd"/>
                            <w:r w:rsid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, mail, Web</w:t>
                            </w:r>
                            <w:proofErr w:type="gramStart"/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proofErr w:type="gramEnd"/>
                            <w:r w:rsidR="00C7351D"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  <w:r w:rsidR="000B523A"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  <w:r w:rsidR="000B523A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EB441C" w:rsidRDefault="00EB441C" w:rsidP="00EB441C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d</w:t>
                            </w:r>
                            <w:r w:rsidR="000B52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u site Web d’entreprise [</w:t>
                            </w:r>
                            <w:r w:rsidR="000B523A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HTML, CSS</w:t>
                            </w:r>
                            <w:r w:rsidR="000B52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0B523A" w:rsidRPr="007621F2" w:rsidRDefault="000B523A" w:rsidP="000B523A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2009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epam moutier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travail de SEMESTRE matu technique</w:t>
                            </w:r>
                          </w:p>
                          <w:p w:rsidR="000B523A" w:rsidRPr="00C7351D" w:rsidRDefault="000B523A" w:rsidP="000B523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Création d’une entreprise et d’un produit avec l’aide de </w:t>
                            </w:r>
                            <w:proofErr w:type="spellStart"/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Genilem</w:t>
                            </w:r>
                            <w:proofErr w:type="spellEnd"/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:rsidR="000B523A" w:rsidRDefault="000B523A" w:rsidP="000B523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Le </w:t>
                            </w:r>
                            <w:proofErr w:type="spellStart"/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CleverBag</w:t>
                            </w:r>
                            <w:proofErr w:type="spellEnd"/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était un sac de voyage transformable en étagère.    </w:t>
                            </w:r>
                          </w:p>
                          <w:p w:rsidR="000B523A" w:rsidRDefault="000B523A" w:rsidP="000B523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d</w:t>
                            </w:r>
                            <w:r w:rsid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u produit, recherche de fabricant, vente</w:t>
                            </w:r>
                          </w:p>
                          <w:p w:rsidR="000B523A" w:rsidRPr="007621F2" w:rsidRDefault="000B523A" w:rsidP="000B523A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2008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belfort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electronicien</w:t>
                            </w:r>
                          </w:p>
                          <w:p w:rsidR="000B523A" w:rsidRPr="00C7351D" w:rsidRDefault="000B523A" w:rsidP="000B523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Réparation de l'électronique d'une entreprise sinistrée à Genève</w:t>
                            </w:r>
                          </w:p>
                          <w:p w:rsidR="00454AFA" w:rsidRPr="007621F2" w:rsidRDefault="00454AFA" w:rsidP="00454AFA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2008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ltsi st-imier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travail de cfc</w:t>
                            </w:r>
                          </w:p>
                          <w:p w:rsidR="00454AFA" w:rsidRPr="00C7351D" w:rsidRDefault="00454AFA" w:rsidP="00454AF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Développement d'une voiture télécommandé avec comme point de départ le moteur de traction, le servomoteur, le châssis, et les roues</w:t>
                            </w:r>
                          </w:p>
                          <w:p w:rsidR="00454AFA" w:rsidRPr="00454AFA" w:rsidRDefault="00454AFA" w:rsidP="00454AF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électronique de la télécommande et de la voiture [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prototypage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PCB sur </w:t>
                            </w:r>
                            <w:proofErr w:type="spellStart"/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Protel</w:t>
                            </w:r>
                            <w:proofErr w:type="spellEnd"/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DXP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, production des PCB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454AFA" w:rsidRPr="00454AFA" w:rsidRDefault="00454AFA" w:rsidP="00454AF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logiciel embarqué [Langage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assembleur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et 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sur cible 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PIC16F877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454AFA" w:rsidRPr="00454AFA" w:rsidRDefault="00454AFA" w:rsidP="00454AF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Développement de la communication </w:t>
                            </w:r>
                          </w:p>
                          <w:p w:rsidR="00454AFA" w:rsidRPr="00454AFA" w:rsidRDefault="00454AFA" w:rsidP="00454AFA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454AFA" w:rsidRPr="000B523A" w:rsidRDefault="00454AFA" w:rsidP="00454AFA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0B523A" w:rsidRPr="000B523A" w:rsidRDefault="000B523A" w:rsidP="000B523A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EB441C" w:rsidRDefault="00EB441C" w:rsidP="000B523A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EB441C" w:rsidRPr="007621F2" w:rsidRDefault="00EB441C" w:rsidP="00EB441C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7921E" id="_x0000_t202" coordsize="21600,21600" o:spt="202" path="m,l,21600r21600,l21600,xe">
                <v:stroke joinstyle="miter"/>
                <v:path gradientshapeok="t" o:connecttype="rect"/>
              </v:shapetype>
              <v:shape id="Zone de texte 35" o:spid="_x0000_s1036" type="#_x0000_t202" style="position:absolute;margin-left:-16.35pt;margin-top:135.6pt;width:537pt;height:328.5pt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" filled="f" stroked="f">
                <v:textbox>
                  <w:txbxContent>
                    <w:p w:rsidR="00945931" w:rsidRPr="007621F2" w:rsidRDefault="007621F2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2016-actuellement</w:t>
                      </w:r>
                      <w:r w:rsidR="00945931"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="00945931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945931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Digger dtr</w:t>
                      </w:r>
                      <w:r w:rsidR="00EB441C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 xml:space="preserve"> TAVANNES</w:t>
                      </w:r>
                      <w:r w:rsidR="00945931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945931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945931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ingénieur en systèmes embarqués</w:t>
                      </w:r>
                    </w:p>
                    <w:p w:rsidR="007621F2" w:rsidRPr="007621F2" w:rsidRDefault="007621F2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7621F2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Développement de la nouvelle télécommande et du nouveau module radio</w:t>
                      </w:r>
                    </w:p>
                    <w:p w:rsidR="00945931" w:rsidRPr="007621F2" w:rsidRDefault="007621F2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électronique [</w:t>
                      </w:r>
                      <w:r w:rsidR="00454AFA"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Prototypage</w:t>
                      </w:r>
                      <w:r w:rsidR="00454AFA"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PCB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sous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Altium</w:t>
                      </w:r>
                      <w:proofErr w:type="spellEnd"/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Designer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945931" w:rsidRDefault="007621F2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logiciel embarqué [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et 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Python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sur cible </w:t>
                      </w:r>
                      <w:proofErr w:type="spellStart"/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Atmega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7621F2" w:rsidRPr="005327E7" w:rsidRDefault="007621F2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Développement sur 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CAN BUS J1939</w:t>
                      </w:r>
                    </w:p>
                    <w:p w:rsidR="005327E7" w:rsidRPr="007621F2" w:rsidRDefault="005327E7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Transmission basé sur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ZigBee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[Atmega128</w:t>
                      </w:r>
                      <w:r w:rsidRPr="005327E7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RFA1</w:t>
                      </w:r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945931" w:rsidRPr="005327E7" w:rsidRDefault="007621F2" w:rsidP="0043288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Conception et impression 3D 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Autodesk </w:t>
                      </w:r>
                      <w:proofErr w:type="spellStart"/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Inventor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D171C4" w:rsidRPr="007621F2" w:rsidRDefault="007621F2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2014</w:t>
                      </w:r>
                      <w:r w:rsidR="00D171C4"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hes-so fribourg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D171C4"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travail </w:t>
                      </w:r>
                      <w:r w:rsidR="000B523A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de semestre et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de bachelor</w:t>
                      </w:r>
                      <w:r w:rsidR="000B523A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3eme année</w:t>
                      </w:r>
                    </w:p>
                    <w:p w:rsidR="00D171C4" w:rsidRPr="007621F2" w:rsidRDefault="007621F2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7621F2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Développement d’un système de monitoring à distance de ruche</w:t>
                      </w:r>
                    </w:p>
                    <w:p w:rsidR="00D171C4" w:rsidRPr="007621F2" w:rsidRDefault="007621F2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logici</w:t>
                      </w:r>
                      <w:r w:rsid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el embarqué en 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 w:rsid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et </w:t>
                      </w:r>
                      <w:proofErr w:type="spellStart"/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luegigascript</w:t>
                      </w:r>
                      <w:proofErr w:type="spellEnd"/>
                    </w:p>
                    <w:p w:rsidR="00945931" w:rsidRDefault="007621F2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Développement </w:t>
                      </w:r>
                      <w:r w:rsidR="00EB441C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d’une communication bidirectionnelle basé sur l’internet, le </w:t>
                      </w:r>
                      <w:r w:rsidR="00EB441C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GSM/GPRS</w:t>
                      </w:r>
                      <w:r w:rsidR="00EB441C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, le </w:t>
                      </w:r>
                      <w:r w:rsidR="00EB441C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Bluetooth </w:t>
                      </w:r>
                      <w:proofErr w:type="spellStart"/>
                      <w:r w:rsidR="00EB441C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Low</w:t>
                      </w:r>
                      <w:proofErr w:type="spellEnd"/>
                      <w:r w:rsidR="00EB441C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B441C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Energy</w:t>
                      </w:r>
                      <w:proofErr w:type="spellEnd"/>
                    </w:p>
                    <w:p w:rsidR="00EB441C" w:rsidRDefault="00EB441C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d’une application Web de type Single Page [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HTML,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CSS,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JAVASCRIPT,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PHP, MYSQL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EB441C" w:rsidRPr="007621F2" w:rsidRDefault="00EB441C" w:rsidP="00EB441C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2013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hes-so fribourg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travail de SEMESTRE</w:t>
                      </w:r>
                      <w:r w:rsidR="000B523A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2eme année</w:t>
                      </w:r>
                    </w:p>
                    <w:p w:rsidR="00EB441C" w:rsidRPr="007621F2" w:rsidRDefault="00EB441C" w:rsidP="00EB441C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7621F2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Développement d</w:t>
                      </w:r>
                      <w:r w:rsid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u réseau</w:t>
                      </w:r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informatique d’</w:t>
                      </w:r>
                      <w:r w:rsidR="000B523A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une entreprise [fictive]</w:t>
                      </w:r>
                    </w:p>
                    <w:p w:rsidR="00EB441C" w:rsidRPr="007621F2" w:rsidRDefault="00EB441C" w:rsidP="00EB441C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de l’architecture réseau et systèmes [</w:t>
                      </w:r>
                      <w:proofErr w:type="spellStart"/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routing</w:t>
                      </w:r>
                      <w:proofErr w:type="spellEnd"/>
                      <w:r w:rsidR="000B523A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0B523A"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et </w:t>
                      </w:r>
                      <w:r w:rsidR="000B523A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accès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sécurité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serveur</w:t>
                      </w:r>
                      <w:r w:rsid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s (</w:t>
                      </w:r>
                      <w:proofErr w:type="spellStart"/>
                      <w:r w:rsid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Voip</w:t>
                      </w:r>
                      <w:proofErr w:type="spellEnd"/>
                      <w:r w:rsid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, mail, Web</w:t>
                      </w:r>
                      <w:proofErr w:type="gramStart"/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proofErr w:type="gramEnd"/>
                      <w:r w:rsidR="00C7351D"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  <w:r w:rsidR="000B523A"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  <w:r w:rsidR="000B523A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EB441C" w:rsidRDefault="00EB441C" w:rsidP="00EB441C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d</w:t>
                      </w:r>
                      <w:r w:rsidR="000B523A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u site Web d’entreprise [</w:t>
                      </w:r>
                      <w:r w:rsidR="000B523A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HTML, CSS</w:t>
                      </w:r>
                      <w:r w:rsidR="000B523A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0B523A" w:rsidRPr="007621F2" w:rsidRDefault="000B523A" w:rsidP="000B523A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2009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epam moutier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travail de SEMESTRE matu technique</w:t>
                      </w:r>
                    </w:p>
                    <w:p w:rsidR="000B523A" w:rsidRPr="00C7351D" w:rsidRDefault="000B523A" w:rsidP="000B523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Création d’une entreprise et d’un produit avec l’aide de </w:t>
                      </w:r>
                      <w:proofErr w:type="spellStart"/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Genilem</w:t>
                      </w:r>
                      <w:proofErr w:type="spellEnd"/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. </w:t>
                      </w:r>
                    </w:p>
                    <w:p w:rsidR="000B523A" w:rsidRDefault="000B523A" w:rsidP="000B523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Le </w:t>
                      </w:r>
                      <w:proofErr w:type="spellStart"/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CleverBag</w:t>
                      </w:r>
                      <w:proofErr w:type="spellEnd"/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était un sac de voyage transformable en étagère.    </w:t>
                      </w:r>
                    </w:p>
                    <w:p w:rsidR="000B523A" w:rsidRDefault="000B523A" w:rsidP="000B523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d</w:t>
                      </w:r>
                      <w:r w:rsid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u produit, recherche de fabricant, vente</w:t>
                      </w:r>
                    </w:p>
                    <w:p w:rsidR="000B523A" w:rsidRPr="007621F2" w:rsidRDefault="000B523A" w:rsidP="000B523A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2008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belfort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electronicien</w:t>
                      </w:r>
                    </w:p>
                    <w:p w:rsidR="000B523A" w:rsidRPr="00C7351D" w:rsidRDefault="000B523A" w:rsidP="000B523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Réparation de l'électronique d'une entreprise sinistrée à Genève</w:t>
                      </w:r>
                    </w:p>
                    <w:p w:rsidR="00454AFA" w:rsidRPr="007621F2" w:rsidRDefault="00454AFA" w:rsidP="00454AFA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2008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ltsi st-imier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travail de cfc</w:t>
                      </w:r>
                    </w:p>
                    <w:p w:rsidR="00454AFA" w:rsidRPr="00C7351D" w:rsidRDefault="00454AFA" w:rsidP="00454AF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Développement d'une voiture télécommandé avec comme point de départ le moteur de traction, le servomoteur, le châssis, et les roues</w:t>
                      </w:r>
                    </w:p>
                    <w:p w:rsidR="00454AFA" w:rsidRPr="00454AFA" w:rsidRDefault="00454AFA" w:rsidP="00454AF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électronique de la télécommande et de la voiture [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prototypage</w:t>
                      </w:r>
                      <w:r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PCB sur </w:t>
                      </w:r>
                      <w:proofErr w:type="spellStart"/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Protel</w:t>
                      </w:r>
                      <w:proofErr w:type="spellEnd"/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DXP</w:t>
                      </w:r>
                      <w:r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>, production des PCB</w:t>
                      </w: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454AFA" w:rsidRPr="00454AFA" w:rsidRDefault="00454AFA" w:rsidP="00454AF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logiciel embarqué [Langage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assembleur </w:t>
                      </w: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et 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 w:rsidRPr="00ED4FD4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sur cible 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PIC16F877</w:t>
                      </w: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454AFA" w:rsidRPr="00454AFA" w:rsidRDefault="00454AFA" w:rsidP="00454AF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Développement de la communication </w:t>
                      </w:r>
                    </w:p>
                    <w:p w:rsidR="00454AFA" w:rsidRPr="00454AFA" w:rsidRDefault="00454AFA" w:rsidP="00454AFA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454AFA" w:rsidRPr="000B523A" w:rsidRDefault="00454AFA" w:rsidP="00454AFA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0B523A" w:rsidRPr="000B523A" w:rsidRDefault="000B523A" w:rsidP="000B523A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EB441C" w:rsidRDefault="00EB441C" w:rsidP="000B523A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EB441C" w:rsidRPr="007621F2" w:rsidRDefault="00EB441C" w:rsidP="00EB441C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4AFA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279DC052" wp14:editId="6551BD00">
                <wp:simplePos x="0" y="0"/>
                <wp:positionH relativeFrom="column">
                  <wp:posOffset>-600075</wp:posOffset>
                </wp:positionH>
                <wp:positionV relativeFrom="paragraph">
                  <wp:posOffset>5894070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3" name="Grouper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2" name="Ellipse 42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9" y="80010"/>
                            <a:ext cx="223887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754005" id="Grouper 53" o:spid="_x0000_s1026" style="position:absolute;margin-left:-47.25pt;margin-top:464.1pt;width:23.9pt;height:23.9pt;z-index:251823104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">
                <v:oval id="Ellipse 42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9bYsUA&#10;AADbAAAADwAAAGRycy9kb3ducmV2LnhtbESP3WoCMRSE7wu+QziCd5pVS5WtUcRSWAqFuiq0d4fN&#10;2R+6OVk20U3fvikIvRxm5htmswumFTfqXWNZwXyWgCAurG64UnA+vU7XIJxH1thaJgU/5GC3HT1s&#10;MNV24CPdcl+JCGGXooLa+y6V0hU1GXQz2xFHr7S9QR9lX0nd4xDhppWLJHmSBhuOCzV2dKip+M6v&#10;RsGQlyF8ZF/LF357X3Wf2WVfXi9KTcZh/wzCU/D/4Xs70woeF/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/1tixQAAANsAAAAPAAAAAAAAAAAAAAAAAJgCAABkcnMv&#10;ZG93bnJldi54bWxQSwUGAAAAAAQABAD1AAAAigMAAAAA&#10;" fillcolor="#00aeac" stroked="f"/>
                <v:shape id="Image 3" o:spid="_x0000_s1028" type="#_x0000_t75" style="position:absolute;left:38869;top:80010;width:223887;height:1466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NBFbEAAAA2wAAAA8AAABkcnMvZG93bnJldi54bWxEj91qwkAUhO8LvsNyCt7ppkVKSV1DKBZ/&#10;wGJtvT9kj9nQ7NmQXWPSp3cFoZfDzHzDzLPe1qKj1leOFTxNExDEhdMVlwp+vj8mryB8QNZYOyYF&#10;A3nIFqOHOabaXfiLukMoRYSwT1GBCaFJpfSFIYt+6hri6J1cazFE2ZZSt3iJcFvL5yR5kRYrjgsG&#10;G3o3VPwezlbBttztc7nbONRLs+o+/wbfHAelxo99/gYiUB/+w/f2WiuYzeD2Jf4Aubg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NBFbEAAAA2wAAAA8AAAAAAAAAAAAAAAAA&#10;nwIAAGRycy9kb3ducmV2LnhtbFBLBQYAAAAABAAEAPcAAACQAwAAAAA=&#10;">
                  <v:imagedata r:id="rId16" o:title=""/>
                  <v:path arrowok="t"/>
                </v:shape>
                <w10:wrap type="through"/>
              </v:group>
            </w:pict>
          </mc:Fallback>
        </mc:AlternateContent>
      </w:r>
      <w:r w:rsidR="00454AFA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417600" behindDoc="0" locked="0" layoutInCell="1" allowOverlap="1" wp14:anchorId="2FDE6006" wp14:editId="204FB8F9">
                <wp:simplePos x="0" y="0"/>
                <wp:positionH relativeFrom="column">
                  <wp:posOffset>-209550</wp:posOffset>
                </wp:positionH>
                <wp:positionV relativeFrom="paragraph">
                  <wp:posOffset>5905500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0" name="Groupe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1" name="Grouper 2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iangle isocèle 2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Zone de texte 24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3E05" w:rsidRPr="003C460D" w:rsidRDefault="007F3E05" w:rsidP="007F3E05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Parcours et formations</w:t>
                              </w:r>
                            </w:p>
                            <w:p w:rsidR="00945931" w:rsidRPr="007621F2" w:rsidRDefault="00945931" w:rsidP="007621F2">
                              <w:pPr>
                                <w:rPr>
                                  <w:color w:val="FFFFFF" w:themeColor="background1"/>
                                  <w:lang w:val="fr-C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DE6006" id="Grouper 20" o:spid="_x0000_s1037" style="position:absolute;margin-left:-16.5pt;margin-top:465pt;width:188.45pt;height:28.1pt;z-index:251417600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">
                <v:group id="Grouper 21" o:spid="_x0000_s1038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39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zGsAA&#10;AADbAAAADwAAAGRycy9kb3ducmV2LnhtbESPT4vCMBTE78J+h/AWvNm0PYh0jeK6COLNP7DXR/Ns&#10;islLaWLtfvuNIHgcZuY3zHI9OisG6kPrWUGR5SCIa69bbhRczrvZAkSIyBqtZ1LwRwHWq4/JEivt&#10;H3yk4RQbkSAcKlRgYuwqKUNtyGHIfEecvKvvHcYk+0bqHh8J7qws83wuHbacFgx2tDVU3053p2D8&#10;/kXpraErSpcfhl3xU2ytUtPPcfMFItIY3+FXe68VlCU8v6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CzGsAAAADbAAAADwAAAAAAAAAAAAAAAACYAgAAZHJzL2Rvd25y&#10;ZXYueG1sUEsFBgAAAAAEAAQA9QAAAIUDAAAAAA==&#10;" filled="f" stroked="f"/>
                  <v:shape id="Triangle isocèle 23" o:spid="_x0000_s1040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QQu8MA&#10;AADbAAAADwAAAGRycy9kb3ducmV2LnhtbESPT4vCMBTE74LfITzBi2i6LshSjVKURREPrn/uj+bZ&#10;VpuX0kRbv/1GEDwOM/MbZrZoTSkeVLvCsoKvUQSCOLW64EzB6fg7/AHhPLLG0jIpeJKDxbzbmWGs&#10;bcN/9Dj4TAQIuxgV5N5XsZQuzcmgG9mKOHgXWxv0QdaZ1DU2AW5KOY6iiTRYcFjIsaJlTuntcDcK&#10;OLnuzmUh05W5rQeXbZPcn9leqX6vTaYgPLX+E363N1rB+Bt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QQu8MAAADbAAAADwAAAAAAAAAAAAAAAACYAgAAZHJzL2Rv&#10;d25yZXYueG1sUEsFBgAAAAAEAAQA9QAAAIgDAAAAAA==&#10;" filled="f" stroked="f"/>
                </v:group>
                <v:shape id="Zone de texte 24" o:spid="_x0000_s1041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xZ8MA&#10;AADbAAAADwAAAGRycy9kb3ducmV2LnhtbESPQWvCQBSE7wX/w/IEL8VslFJ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ExZ8MAAADbAAAADwAAAAAAAAAAAAAAAACYAgAAZHJzL2Rv&#10;d25yZXYueG1sUEsFBgAAAAAEAAQA9QAAAIgDAAAAAA==&#10;" filled="f" stroked="f">
                  <v:textbox inset="0,0,0,0">
                    <w:txbxContent>
                      <w:p w:rsidR="007F3E05" w:rsidRPr="003C460D" w:rsidRDefault="007F3E05" w:rsidP="007F3E05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Parcours et formations</w:t>
                        </w:r>
                      </w:p>
                      <w:p w:rsidR="00945931" w:rsidRPr="007621F2" w:rsidRDefault="00945931" w:rsidP="007621F2">
                        <w:pPr>
                          <w:rPr>
                            <w:color w:val="FFFFFF" w:themeColor="background1"/>
                            <w:lang w:val="fr-CH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C5E3F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E5B0E58" wp14:editId="02B773AA">
                <wp:simplePos x="0" y="0"/>
                <wp:positionH relativeFrom="column">
                  <wp:posOffset>-264795</wp:posOffset>
                </wp:positionH>
                <wp:positionV relativeFrom="paragraph">
                  <wp:posOffset>6224270</wp:posOffset>
                </wp:positionV>
                <wp:extent cx="6324600" cy="1327150"/>
                <wp:effectExtent l="0" t="0" r="0" b="635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32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2016-actuellemenT-</w:t>
                            </w:r>
                            <w:r w:rsidR="00D171C4"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ingénieur en systèmes embarqués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D171C4"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digger dtr tavannes</w:t>
                            </w: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2014-2016                  -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Voyage en amérique latine &amp; asie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pérou, colombie, thailande, laos</w:t>
                            </w: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2010-2014                  -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BACHELOR HES INFORMATIQUE ET TELECOMMUNICATION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EIA-FR FRIBOURG</w:t>
                            </w: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2009-2010                  -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SéJOUR AU PEROU</w:t>
                            </w:r>
                          </w:p>
                          <w:p w:rsidR="00AC5E3F" w:rsidRDefault="00DA7296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2008-2009</w:t>
                            </w:r>
                            <w:r w:rsidR="00AC5E3F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                 -</w:t>
                            </w:r>
                            <w:r w:rsidR="00AC5E3F"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C5E3F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AC5E3F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C5E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MATURITE PROFESSIONNELLE TECHNIQUE</w:t>
                            </w:r>
                            <w:r w:rsidR="00AC5E3F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AC5E3F"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C5E3F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EPAM MOUTIER</w:t>
                            </w: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</w:t>
                            </w:r>
                            <w:r w:rsidR="00DA7296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07-2008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                 -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voyage en amérique latine et sejour au perou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Mexique, guatemala, perou</w:t>
                            </w: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2004-2007                  -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cfc en élecronique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ltsi st-imier</w:t>
                            </w: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P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P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0E58" id="Zone de texte 36" o:spid="_x0000_s1042" type="#_x0000_t202" style="position:absolute;margin-left:-20.85pt;margin-top:490.1pt;width:498pt;height:104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" filled="f" stroked="f">
                <v:textbox>
                  <w:txbxContent>
                    <w:p w:rsidR="00945931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2016-actuellemenT-</w:t>
                      </w:r>
                      <w:r w:rsidR="00D171C4"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ingénieur en systèmes embarqués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D171C4"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digger dtr tavannes</w:t>
                      </w: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2014-2016                 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-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Voyage en amérique latine &amp; asie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pérou, colombie, thailande, laos</w:t>
                      </w: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2010-2014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                 -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BACHELOR HES INFORMATIQUE ET TELECOMMUNICATION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EIA-FR FRIBOURG</w:t>
                      </w: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2009-2010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                 -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SéJOUR AU PEROU</w:t>
                      </w:r>
                    </w:p>
                    <w:p w:rsidR="00AC5E3F" w:rsidRDefault="00DA7296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2008-2009</w:t>
                      </w:r>
                      <w:r w:rsidR="00AC5E3F"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                  -</w:t>
                      </w:r>
                      <w:r w:rsidR="00AC5E3F"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="00AC5E3F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AC5E3F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C5E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MATURITE PROFESSIONNELLE TECHNIQUE</w:t>
                      </w:r>
                      <w:r w:rsidR="00AC5E3F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AC5E3F"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C5E3F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EPAM MOUTIER</w:t>
                      </w: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</w:t>
                      </w:r>
                      <w:r w:rsidR="00DA7296"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07-2008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               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 -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voyage en amérique latine et sejour au perou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Mexique,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guatemala, perou</w:t>
                      </w: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04-2007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                  -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cfc en élecronique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ltsi st-imier</w:t>
                      </w: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P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P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523A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29BC243A" wp14:editId="72F16E34">
                <wp:simplePos x="0" y="0"/>
                <wp:positionH relativeFrom="column">
                  <wp:posOffset>2854325</wp:posOffset>
                </wp:positionH>
                <wp:positionV relativeFrom="paragraph">
                  <wp:posOffset>7803515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1" name="Groupe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8" name="Ellipse 48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15" y="74993"/>
                            <a:ext cx="200025" cy="14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937128" id="Grouper 51" o:spid="_x0000_s1026" style="position:absolute;margin-left:224.75pt;margin-top:614.45pt;width:23.9pt;height:23.9pt;z-index:251909120;mso-height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">
                <v:oval id="Ellipse 48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siMIA&#10;AADbAAAADwAAAGRycy9kb3ducmV2LnhtbERPW2vCMBR+H/gfwhH2tqa6sY3OKKIMykDQboK+HZrT&#10;C2tOShNt9u/Ng7DHj+++WAXTiSsNrrWsYJakIIhLq1uuFfx8fz69g3AeWWNnmRT8kYPVcvKwwEzb&#10;kQ90LXwtYgi7DBU03veZlK5syKBLbE8cucoOBn2EQy31gGMMN52cp+mrNNhybGiwp01D5W9xMQrG&#10;ogphn5+ft/y1e+tP+XFdXY5KPU7D+gOEp+D/xXd3rhW8xLHxS/w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F2yIwgAAANsAAAAPAAAAAAAAAAAAAAAAAJgCAABkcnMvZG93&#10;bnJldi54bWxQSwUGAAAAAAQABAD1AAAAhwMAAAAA&#10;" fillcolor="#00aeac" stroked="f"/>
                <v:shape id="Image 5" o:spid="_x0000_s1028" type="#_x0000_t75" style="position:absolute;left:56515;top:74993;width:200025;height:144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nKi7AAAAA2wAAAA8AAABkcnMvZG93bnJldi54bWxET89rwjAUvg/8H8ITdptphY1RjVILsrGd&#10;2u3g8ZE8m2LzUppo639vDoMdP77f2/3senGjMXSeFeSrDASx9qbjVsHvz/HlHUSIyAZ7z6TgTgH2&#10;u8XTFgvjJ67p1sRWpBAOBSqwMQ6FlEFbchhWfiBO3NmPDmOCYyvNiFMKd71cZ9mbdNhxarA4UGVJ&#10;X5qrU/BdHu3XqaouGbr6UOeV/nBSK/W8nMsNiEhz/Bf/uT+Ngte0Pn1JP0DuH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GcqLsAAAADbAAAADwAAAAAAAAAAAAAAAACfAgAA&#10;ZHJzL2Rvd25yZXYueG1sUEsFBgAAAAAEAAQA9wAAAIwDAAAAAA==&#10;">
                  <v:imagedata r:id="rId18" o:title=""/>
                  <v:path arrowok="t"/>
                </v:shape>
                <w10:wrap type="through"/>
              </v:group>
            </w:pict>
          </mc:Fallback>
        </mc:AlternateContent>
      </w:r>
      <w:r w:rsidR="000B523A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582464" behindDoc="0" locked="0" layoutInCell="1" allowOverlap="1" wp14:anchorId="1FD15ED0" wp14:editId="35EF50BE">
                <wp:simplePos x="0" y="0"/>
                <wp:positionH relativeFrom="column">
                  <wp:posOffset>3258185</wp:posOffset>
                </wp:positionH>
                <wp:positionV relativeFrom="paragraph">
                  <wp:posOffset>7796530</wp:posOffset>
                </wp:positionV>
                <wp:extent cx="2393315" cy="377825"/>
                <wp:effectExtent l="0" t="0" r="6985" b="3175"/>
                <wp:wrapThrough wrapText="bothSides">
                  <wp:wrapPolygon edited="0">
                    <wp:start x="0" y="0"/>
                    <wp:lineTo x="0" y="17425"/>
                    <wp:lineTo x="10316" y="20692"/>
                    <wp:lineTo x="11175" y="20692"/>
                    <wp:lineTo x="21491" y="17425"/>
                    <wp:lineTo x="21491" y="1089"/>
                    <wp:lineTo x="21319" y="0"/>
                    <wp:lineTo x="0" y="0"/>
                  </wp:wrapPolygon>
                </wp:wrapThrough>
                <wp:docPr id="30" name="Groupe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77825"/>
                          <a:chOff x="0" y="-20955"/>
                          <a:chExt cx="2393315" cy="377825"/>
                        </a:xfrm>
                      </wpg:grpSpPr>
                      <wpg:grpSp>
                        <wpg:cNvPr id="31" name="Grouper 3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riangle isocèle 3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Zone de texte 34"/>
                        <wps:cNvSpPr txBox="1"/>
                        <wps:spPr>
                          <a:xfrm>
                            <a:off x="43180" y="-2095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F0059B" w:rsidRDefault="00F0059B" w:rsidP="00F0059B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59B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D15ED0" id="Grouper 30" o:spid="_x0000_s1043" style="position:absolute;margin-left:256.55pt;margin-top:613.9pt;width:188.45pt;height:29.75pt;z-index:251582464;mso-height-relative:margin" coordorigin=",-209" coordsize="23933,3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">
                <v:group id="Grouper 31" o:spid="_x0000_s1044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2" o:spid="_x0000_s1045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lx8EA&#10;AADbAAAADwAAAGRycy9kb3ducmV2LnhtbESPwWrDMBBE74X8g9hAb43sBEpxrIQkxRB6axrIdbHW&#10;lom0MpZiu39fFQo9DjPzhin3s7NipCF0nhXkqwwEce11x62C61f18gYiRGSN1jMp+KYA+93iqcRC&#10;+4k/abzEViQIhwIVmBj7QspQG3IYVr4nTl7jB4cxyaGVesApwZ2V6yx7lQ47TgsGezoZqu+Xh1Mw&#10;H28ovTXUoHTZx1jl7/nJKvW8nA9bEJHm+B/+a5+1gs0a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pJcfBAAAA2wAAAA8AAAAAAAAAAAAAAAAAmAIAAGRycy9kb3du&#10;cmV2LnhtbFBLBQYAAAAABAAEAPUAAACGAwAAAAA=&#10;" filled="f" stroked="f"/>
                  <v:shape id="Triangle isocèle 33" o:spid="_x0000_s1046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2GZsMA&#10;AADbAAAADwAAAGRycy9kb3ducmV2LnhtbESPQYvCMBSE74L/ITzBi2jqCiJdo5RdZEU8aHe9P5pn&#10;27V5KU209d8bQfA4zMw3zHLdmUrcqHGlZQXTSQSCOLO65FzB3+9mvADhPLLGyjIpuJOD9arfW2Ks&#10;bctHuqU+FwHCLkYFhfd1LKXLCjLoJrYmDt7ZNgZ9kE0udYNtgJtKfkTRXBosOSwUWNNXQdklvRoF&#10;nPzvT1Ups29z+Rmdd21yvecHpYaDLvkE4anz7/CrvdUKZjN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2GZsMAAADbAAAADwAAAAAAAAAAAAAAAACYAgAAZHJzL2Rv&#10;d25yZXYueG1sUEsFBgAAAAAEAAQA9QAAAIgDAAAAAA==&#10;" filled="f" stroked="f"/>
                </v:group>
                <v:shape id="Zone de texte 34" o:spid="_x0000_s1047" type="#_x0000_t202" style="position:absolute;left:431;top:-209;width:22930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nusQA&#10;AADbAAAADwAAAGRycy9kb3ducmV2LnhtbESPzWrDMBCE74G+g9hCLqGR04RSXMvGTUnSSw9O+wCL&#10;tf7B1spYSuL26aNAIcdhZr5hkmwyvTjT6FrLClbLCARxaXXLtYKf793TKwjnkTX2lknBLznI0odZ&#10;grG2Fy7ofPS1CBB2MSpovB9iKV3ZkEG3tANx8Co7GvRBjrXUI14C3PTyOYpepMGWw0KDA20bKrvj&#10;ySigvLB/X53bm+L9Y7uvWqaFPCg1f5zyNxCeJn8P/7c/tYL1Bm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Yp7rEAAAA2wAAAA8AAAAAAAAAAAAAAAAAmAIAAGRycy9k&#10;b3ducmV2LnhtbFBLBQYAAAAABAAEAPUAAACJAwAAAAA=&#10;" filled="f" stroked="f">
                  <v:textbox inset="0,0,0,0">
                    <w:txbxContent>
                      <w:p w:rsidR="00945931" w:rsidRPr="00F0059B" w:rsidRDefault="00F0059B" w:rsidP="00F0059B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59B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B441C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0A7B228" wp14:editId="747D8EF3">
                <wp:simplePos x="0" y="0"/>
                <wp:positionH relativeFrom="column">
                  <wp:posOffset>-530225</wp:posOffset>
                </wp:positionH>
                <wp:positionV relativeFrom="paragraph">
                  <wp:posOffset>1413510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4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1" name="Ellipse 41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0B9E80" id="Grouper 54" o:spid="_x0000_s1026" style="position:absolute;margin-left:-41.75pt;margin-top:111.3pt;width:23.9pt;height:23.9pt;z-index:251712512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">
                <v:oval id="Ellipse 41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FFcUA&#10;AADbAAAADwAAAGRycy9kb3ducmV2LnhtbESP3WoCMRSE7wu+QziCd5pVS5WtUcRSWAqFuiq0d4fN&#10;2R+6OVk20U3fvikIvRxm5htmswumFTfqXWNZwXyWgCAurG64UnA+vU7XIJxH1thaJgU/5GC3HT1s&#10;MNV24CPdcl+JCGGXooLa+y6V0hU1GXQz2xFHr7S9QR9lX0nd4xDhppWLJHmSBhuOCzV2dKip+M6v&#10;RsGQlyF8ZF/LF357X3Wf2WVfXi9KTcZh/wzCU/D/4Xs70woe5/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cUVxQAAANsAAAAPAAAAAAAAAAAAAAAAAJgCAABkcnMv&#10;ZG93bnJldi54bWxQSwUGAAAAAAQABAD1AAAAigMAAAAA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hbO2/AAAA2wAAAA8AAABkcnMvZG93bnJldi54bWxET89rwjAUvgv+D+ENvGk6HU46o5SOynZc&#10;Jz0/mre22LyUJGvrf78cBh4/vt/H82x6MZLznWUFz5sEBHFtdceNgut3sT6A8AFZY2+ZFNzJw/m0&#10;XBwx1XbiLxrL0IgYwj5FBW0IQyqlr1sy6Dd2II7cj3UGQ4SukdrhFMNNL7dJspcGO44NLQ6Ut1Tf&#10;yl+jIKNil19edfV+G1w1ZlVefepSqdXTnL2BCDSHh/jf/aEVvMT18Uv8AfL0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+oWztvwAAANsAAAAPAAAAAAAAAAAAAAAAAJ8CAABk&#10;cnMvZG93bnJldi54bWxQSwUGAAAAAAQABAD3AAAAiwMAAAAA&#10;">
                  <v:imagedata r:id="rId20" o:title=""/>
                  <v:path arrowok="t"/>
                </v:shape>
                <w10:wrap type="through"/>
              </v:group>
            </w:pict>
          </mc:Fallback>
        </mc:AlternateContent>
      </w:r>
      <w:r w:rsidR="00EB441C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538432" behindDoc="0" locked="0" layoutInCell="1" allowOverlap="1" wp14:anchorId="5995ED8D" wp14:editId="41BB589C">
                <wp:simplePos x="0" y="0"/>
                <wp:positionH relativeFrom="column">
                  <wp:posOffset>-137795</wp:posOffset>
                </wp:positionH>
                <wp:positionV relativeFrom="paragraph">
                  <wp:posOffset>1428750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8448"/>
                    <wp:lineTo x="10316" y="20754"/>
                    <wp:lineTo x="11175" y="20754"/>
                    <wp:lineTo x="21491" y="18448"/>
                    <wp:lineTo x="21491" y="0"/>
                    <wp:lineTo x="0" y="0"/>
                  </wp:wrapPolygon>
                </wp:wrapThrough>
                <wp:docPr id="19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15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iangle isocèle 17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Zone de texte 18"/>
                        <wps:cNvSpPr txBox="1"/>
                        <wps:spPr>
                          <a:xfrm>
                            <a:off x="43180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3E05" w:rsidRPr="003C460D" w:rsidRDefault="007F3E05" w:rsidP="007F3E05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Expérience professionnelle</w:t>
                              </w:r>
                            </w:p>
                            <w:p w:rsidR="00945931" w:rsidRPr="007621F2" w:rsidRDefault="00945931" w:rsidP="007621F2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5ED8D" id="Grouper 19" o:spid="_x0000_s1048" style="position:absolute;margin-left:-10.85pt;margin-top:112.5pt;width:188.45pt;height:28.1pt;z-index:251538432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">
                <v:group id="Grouper 15" o:spid="_x0000_s1049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6" o:spid="_x0000_s1050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/pL0A&#10;AADbAAAADwAAAGRycy9kb3ducmV2LnhtbERPTYvCMBC9L+x/CCN4W9N6EKnGsnYRxJvugtehGZuy&#10;yaQ0sdZ/bwTB2zze56zL0VkxUB9azwryWQaCuPa65UbB3+/uawkiRGSN1jMpuFOAcvP5scZC+xsf&#10;aTjFRqQQDgUqMDF2hZShNuQwzHxHnLiL7x3GBPtG6h5vKdxZOc+yhXTYcmow2FFlqP4/XZ2CcXtG&#10;6a2hC0qXHYZd/pNXVqnpZPxegYg0xrf45d7rNH8Bz1/SAXLz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Cd/pL0AAADbAAAADwAAAAAAAAAAAAAAAACYAgAAZHJzL2Rvd25yZXYu&#10;eG1sUEsFBgAAAAAEAAQA9QAAAIIDAAAAAA==&#10;" filled="f" stroked="f"/>
                  <v:shape id="Triangle isocèle 17" o:spid="_x0000_s1051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PcBcEA&#10;AADbAAAADwAAAGRycy9kb3ducmV2LnhtbERPTYvCMBC9L+x/CCN4WTTVg7tUo5QVUcSDdvU+NGNb&#10;bSalibb+eyMIe5vH+5zZojOVuFPjSssKRsMIBHFmdcm5guPfavADwnlkjZVlUvAgB4v558cMY21b&#10;PtA99bkIIexiVFB4X8dSuqwgg25oa+LAnW1j0AfY5FI32IZwU8lxFE2kwZJDQ4E1/RaUXdObUcDJ&#10;ZXeqSpktzXX9dd62ye2R75Xq97pkCsJT5//Fb/dGh/nf8PolHC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D3AXBAAAA2wAAAA8AAAAAAAAAAAAAAAAAmAIAAGRycy9kb3du&#10;cmV2LnhtbFBLBQYAAAAABAAEAPUAAACGAwAAAAA=&#10;" filled="f" stroked="f"/>
                </v:group>
                <v:shape id="Zone de texte 18" o:spid="_x0000_s1052" type="#_x0000_t202" style="position:absolute;left:431;top:196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38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Ayi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Dx38MAAADbAAAADwAAAAAAAAAAAAAAAACYAgAAZHJzL2Rv&#10;d25yZXYueG1sUEsFBgAAAAAEAAQA9QAAAIgDAAAAAA==&#10;" filled="f" stroked="f">
                  <v:textbox inset="0,0,0,0">
                    <w:txbxContent>
                      <w:p w:rsidR="007F3E05" w:rsidRPr="003C460D" w:rsidRDefault="007F3E05" w:rsidP="007F3E05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Expérience professionnelle</w:t>
                        </w:r>
                      </w:p>
                      <w:p w:rsidR="00945931" w:rsidRPr="007621F2" w:rsidRDefault="00945931" w:rsidP="007621F2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B441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459584" behindDoc="0" locked="0" layoutInCell="1" allowOverlap="1" wp14:anchorId="5D115329" wp14:editId="1D0D851A">
                <wp:simplePos x="0" y="0"/>
                <wp:positionH relativeFrom="column">
                  <wp:posOffset>-899795</wp:posOffset>
                </wp:positionH>
                <wp:positionV relativeFrom="paragraph">
                  <wp:posOffset>744220</wp:posOffset>
                </wp:positionV>
                <wp:extent cx="7562850" cy="463550"/>
                <wp:effectExtent l="0" t="0" r="0" b="0"/>
                <wp:wrapThrough wrapText="bothSides">
                  <wp:wrapPolygon edited="0">
                    <wp:start x="0" y="0"/>
                    <wp:lineTo x="0" y="20416"/>
                    <wp:lineTo x="21546" y="20416"/>
                    <wp:lineTo x="21546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463550"/>
                        </a:xfrm>
                        <a:prstGeom prst="rect">
                          <a:avLst/>
                        </a:prstGeom>
                        <a:solidFill>
                          <a:srgbClr val="8EC02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7621F2" w:rsidRDefault="007621F2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:lang w:val="fr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:lang w:val="fr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Ingénieur IT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:lang w:val="fr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avec CFC en électronique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15329" id="Zone de texte 14" o:spid="_x0000_s1053" type="#_x0000_t202" style="position:absolute;margin-left:-70.85pt;margin-top:58.6pt;width:595.5pt;height:36.5pt;z-index: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" fillcolor="#8ec02f" stroked="f">
                <v:textbox inset=",,,0">
                  <w:txbxContent>
                    <w:p w:rsidR="00945931" w:rsidRPr="007621F2" w:rsidRDefault="007621F2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:lang w:val="fr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:lang w:val="fr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Ingénieur IT</w:t>
                      </w:r>
                      <w:r w:rsidR="00E46A6E"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:lang w:val="fr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avec CFC en électronique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B441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E9E5836" wp14:editId="124B749C">
                <wp:simplePos x="0" y="0"/>
                <wp:positionH relativeFrom="column">
                  <wp:posOffset>-899795</wp:posOffset>
                </wp:positionH>
                <wp:positionV relativeFrom="paragraph">
                  <wp:posOffset>378460</wp:posOffset>
                </wp:positionV>
                <wp:extent cx="7536815" cy="330200"/>
                <wp:effectExtent l="0" t="0" r="0" b="0"/>
                <wp:wrapThrough wrapText="bothSides">
                  <wp:wrapPolygon edited="0">
                    <wp:start x="109" y="0"/>
                    <wp:lineTo x="109" y="19938"/>
                    <wp:lineTo x="21402" y="19938"/>
                    <wp:lineTo x="21402" y="0"/>
                    <wp:lineTo x="109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81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7621F2" w:rsidRDefault="00ED4FD4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:lang w:val="fr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:lang w:val="fr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Autonome, flexible</w:t>
                            </w:r>
                            <w:r w:rsidR="007621F2"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:lang w:val="fr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créatif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:lang w:val="fr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motivé à apprendre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5836" id="Zone de texte 13" o:spid="_x0000_s1054" type="#_x0000_t202" style="position:absolute;margin-left:-70.85pt;margin-top:29.8pt;width:593.45pt;height:26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" filled="f" stroked="f">
                <v:textbox>
                  <w:txbxContent>
                    <w:p w:rsidR="00945931" w:rsidRPr="007621F2" w:rsidRDefault="00ED4FD4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:lang w:val="fr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:lang w:val="fr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Autonome, flexible</w:t>
                      </w:r>
                      <w:r w:rsidR="007621F2"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:lang w:val="fr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créatif</w:t>
                      </w:r>
                      <w:r w:rsidR="00E46A6E"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:lang w:val="fr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motivé à apprendre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45931" w:rsidRPr="00945931">
        <w:t xml:space="preserve">  </w:t>
      </w:r>
    </w:p>
    <w:p w:rsidR="00FC7D53" w:rsidRDefault="00FC7D53">
      <w:r>
        <w:br w:type="page"/>
      </w:r>
    </w:p>
    <w:p w:rsidR="00392BAB" w:rsidRDefault="002049E5">
      <w:r w:rsidRPr="00FC7D53">
        <w:rPr>
          <w:noProof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F44E815" wp14:editId="21885F13">
                <wp:simplePos x="0" y="0"/>
                <wp:positionH relativeFrom="page">
                  <wp:posOffset>638175</wp:posOffset>
                </wp:positionH>
                <wp:positionV relativeFrom="paragraph">
                  <wp:posOffset>5957570</wp:posOffset>
                </wp:positionV>
                <wp:extent cx="6819900" cy="2238375"/>
                <wp:effectExtent l="0" t="0" r="0" b="9525"/>
                <wp:wrapSquare wrapText="bothSides"/>
                <wp:docPr id="2712" name="Zone de texte 2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223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9E5" w:rsidRPr="007621F2" w:rsidRDefault="002049E5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design et expérience utilisateur</w:t>
                            </w:r>
                          </w:p>
                          <w:p w:rsidR="002049E5" w:rsidRP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Connaissances poussés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des règles de design permettant d’offrir des UI/UX riches et intuitives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WEB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SYSTEME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Serveur Apache 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Serveur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Tomcat</w:t>
                            </w:r>
                            <w:proofErr w:type="spellEnd"/>
                          </w:p>
                          <w:p w:rsid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Base de données oracle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WEB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application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Application  Web de type </w:t>
                            </w:r>
                            <w:r w:rsidRPr="00392BAB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Single Page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(SPA)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Base web :</w:t>
                            </w:r>
                            <w:r w:rsidR="00392BAB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HTML, CSS, </w:t>
                            </w:r>
                            <w:proofErr w:type="spellStart"/>
                            <w:r w:rsidR="00392BAB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, PHP, Java servlet/ JSP, MySQL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Framework :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Angular</w:t>
                            </w:r>
                            <w:proofErr w:type="spellEnd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JS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Bootstrap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Librairie et API : Google Chart, Google MAP, D3.js </w:t>
                            </w:r>
                            <w:r w:rsidR="00392BAB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traitement SVG)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Format de donnés : XML, JSON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mobile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92BAB" w:rsidRPr="00392BAB" w:rsidRDefault="00B96176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392BAB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Application Android</w:t>
                            </w:r>
                          </w:p>
                          <w:p w:rsidR="00392BAB" w:rsidRPr="002049E5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2049E5" w:rsidRPr="00454AFA" w:rsidRDefault="00392BAB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2049E5" w:rsidRPr="000B523A" w:rsidRDefault="002049E5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2049E5" w:rsidRPr="000B523A" w:rsidRDefault="002049E5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2049E5" w:rsidRDefault="002049E5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2049E5" w:rsidRPr="007621F2" w:rsidRDefault="002049E5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E815" id="Zone de texte 2712" o:spid="_x0000_s1055" type="#_x0000_t202" style="position:absolute;margin-left:50.25pt;margin-top:469.1pt;width:537pt;height:176.25pt;z-index: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" filled="f" stroked="f">
                <v:textbox>
                  <w:txbxContent>
                    <w:p w:rsidR="002049E5" w:rsidRPr="007621F2" w:rsidRDefault="002049E5" w:rsidP="002049E5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design et expérience utilisateur</w:t>
                      </w:r>
                    </w:p>
                    <w:p w:rsidR="002049E5" w:rsidRP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Connaissances poussés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des règles de design permettant d’offrir des UI/UX riches et intuitives</w:t>
                      </w:r>
                    </w:p>
                    <w:p w:rsidR="002049E5" w:rsidRDefault="002049E5" w:rsidP="002049E5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WEB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SYSTEME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Serveur Apache </w:t>
                      </w:r>
                    </w:p>
                    <w:p w:rsid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Serveur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Tomcat</w:t>
                      </w:r>
                      <w:proofErr w:type="spellEnd"/>
                    </w:p>
                    <w:p w:rsid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Base de données oracle</w:t>
                      </w:r>
                    </w:p>
                    <w:p w:rsidR="002049E5" w:rsidRDefault="002049E5" w:rsidP="002049E5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WEB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application</w:t>
                      </w:r>
                    </w:p>
                    <w:p w:rsid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Application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Web de type </w:t>
                      </w:r>
                      <w:r w:rsidRPr="00392BAB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Single Page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(SPA)</w:t>
                      </w:r>
                    </w:p>
                    <w:p w:rsid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Base web :</w:t>
                      </w:r>
                      <w:r w:rsidR="00392BAB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HTML, CSS, </w:t>
                      </w:r>
                      <w:proofErr w:type="spellStart"/>
                      <w:r w:rsidR="00392BAB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Javascript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, PHP, Java servlet/ JSP, MySQL</w:t>
                      </w:r>
                    </w:p>
                    <w:p w:rsid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Framework :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Angular</w:t>
                      </w:r>
                      <w:proofErr w:type="spellEnd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JS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Bootstrap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Librairie et API : Google Chart, Google MAP, D3.js </w:t>
                      </w:r>
                      <w:r w:rsidR="00392BAB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traitement SVG)</w:t>
                      </w:r>
                    </w:p>
                    <w:p w:rsidR="00392BAB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Format de donnés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 :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XML, JSON</w:t>
                      </w:r>
                    </w:p>
                    <w:p w:rsidR="00392BAB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mobile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392BAB" w:rsidRPr="00392BAB" w:rsidRDefault="00B96176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392BAB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Application Android</w:t>
                      </w:r>
                    </w:p>
                    <w:p w:rsidR="00392BAB" w:rsidRPr="002049E5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2049E5" w:rsidRPr="00454AFA" w:rsidRDefault="00392BAB" w:rsidP="002049E5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</w:p>
                    <w:p w:rsidR="002049E5" w:rsidRPr="000B523A" w:rsidRDefault="002049E5" w:rsidP="002049E5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2049E5" w:rsidRPr="000B523A" w:rsidRDefault="002049E5" w:rsidP="002049E5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2049E5" w:rsidRDefault="002049E5" w:rsidP="002049E5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2049E5" w:rsidRPr="007621F2" w:rsidRDefault="002049E5" w:rsidP="002049E5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049E5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981824" behindDoc="0" locked="0" layoutInCell="1" allowOverlap="1" wp14:anchorId="75178290" wp14:editId="21F8BE55">
                <wp:simplePos x="0" y="0"/>
                <wp:positionH relativeFrom="margin">
                  <wp:posOffset>-501015</wp:posOffset>
                </wp:positionH>
                <wp:positionV relativeFrom="paragraph">
                  <wp:posOffset>5491480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2709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2710" name="Ellipse 2710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1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45E674" id="Grouper 54" o:spid="_x0000_s1026" style="position:absolute;margin-left:-39.45pt;margin-top:432.4pt;width:23.9pt;height:23.9pt;z-index:251981824;mso-position-horizontal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">
                <v:oval id="Ellipse 2710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CuusMA&#10;AADdAAAADwAAAGRycy9kb3ducmV2LnhtbERPW2vCMBR+H+w/hDPwbaY60FGNIsqgCANXJ+jboTm9&#10;YHNSmmizf28ehD1+fPflOphW3Kl3jWUFk3ECgriwuuFKwe/x6/0ThPPIGlvLpOCPHKxXry9LTLUd&#10;+Ifuua9EDGGXooLa+y6V0hU1GXRj2xFHrrS9QR9hX0nd4xDDTSunSTKTBhuODTV2tK2puOY3o2DI&#10;yxAO2eVjx/vveXfOTpvydlJq9BY2CxCegv8XP92ZVjCdT+L++CY+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CuusMAAADdAAAADwAAAAAAAAAAAAAAAACYAgAAZHJzL2Rv&#10;d25yZXYueG1sUEsFBgAAAAAEAAQA9QAAAIgDAAAAAA==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YO/rDAAAA3QAAAA8AAABkcnMvZG93bnJldi54bWxEj0FrwkAUhO+C/2F5Qm+6iYVaUlcJKRY9&#10;GkvOj+xrEsy+DbvbmP57Vyh4HGbmG2a7n0wvRnK+s6wgXSUgiGurO24UfF8Oy3cQPiBr7C2Tgj/y&#10;sN/NZ1vMtL3xmcYyNCJC2GeooA1hyKT0dUsG/coOxNH7sc5giNI1Uju8Rbjp5TpJ3qTBjuNCiwMV&#10;LdXX8tcoyOnwWnxtdPV5HVw15lVRnXSp1Mtiyj9ABJrCM/zfPmoF602awuNNfAJyd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Bg7+sMAAADdAAAADwAAAAAAAAAAAAAAAACf&#10;AgAAZHJzL2Rvd25yZXYueG1sUEsFBgAAAAAEAAQA9wAAAI8DAAAAAA==&#10;">
                  <v:imagedata r:id="rId20" o:title=""/>
                  <v:path arrowok="t"/>
                </v:shape>
                <w10:wrap type="through" anchorx="margin"/>
              </v:group>
            </w:pict>
          </mc:Fallback>
        </mc:AlternateContent>
      </w:r>
      <w:r w:rsidRPr="002049E5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7F716618" wp14:editId="3C66977D">
                <wp:simplePos x="0" y="0"/>
                <wp:positionH relativeFrom="column">
                  <wp:posOffset>-120650</wp:posOffset>
                </wp:positionH>
                <wp:positionV relativeFrom="paragraph">
                  <wp:posOffset>5485765</wp:posOffset>
                </wp:positionV>
                <wp:extent cx="5511800" cy="375920"/>
                <wp:effectExtent l="0" t="0" r="0" b="5080"/>
                <wp:wrapThrough wrapText="bothSides">
                  <wp:wrapPolygon edited="0">
                    <wp:start x="0" y="0"/>
                    <wp:lineTo x="0" y="17514"/>
                    <wp:lineTo x="373" y="18608"/>
                    <wp:lineTo x="10452" y="20797"/>
                    <wp:lineTo x="10974" y="20797"/>
                    <wp:lineTo x="21351" y="18608"/>
                    <wp:lineTo x="21500" y="17514"/>
                    <wp:lineTo x="21500" y="0"/>
                    <wp:lineTo x="0" y="0"/>
                  </wp:wrapPolygon>
                </wp:wrapThrough>
                <wp:docPr id="2704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375920"/>
                          <a:chOff x="0" y="0"/>
                          <a:chExt cx="2393315" cy="356870"/>
                        </a:xfrm>
                      </wpg:grpSpPr>
                      <wpg:grpSp>
                        <wpg:cNvPr id="2705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06" name="Rectangle 2706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7" name="Triangle isocèle 2707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08" name="Zone de texte 2708"/>
                        <wps:cNvSpPr txBox="1"/>
                        <wps:spPr>
                          <a:xfrm>
                            <a:off x="57903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9E5" w:rsidRPr="003C460D" w:rsidRDefault="002049E5" w:rsidP="002049E5">
                              <w:pPr>
                                <w:pStyle w:val="Textedebulles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 et mobile</w:t>
                              </w:r>
                            </w:p>
                            <w:p w:rsidR="002049E5" w:rsidRPr="007621F2" w:rsidRDefault="002049E5" w:rsidP="002049E5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716618" id="_x0000_s1056" style="position:absolute;margin-left:-9.5pt;margin-top:431.95pt;width:434pt;height:29.6pt;z-index:251980800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">
                <v:group id="Grouper 15" o:spid="_x0000_s1057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16j8cAAADdAAAADwAAAGRycy9kb3ducmV2LnhtbESPQWvCQBSE7wX/w/IK&#10;3ppNlLSSZhURKx5CoSqU3h7ZZxLMvg3ZbRL/fbdQ6HGYmW+YfDOZVgzUu8aygiSKQRCXVjdcKbic&#10;355WIJxH1thaJgV3crBZzx5yzLQd+YOGk69EgLDLUEHtfZdJ6cqaDLrIdsTBu9reoA+yr6TucQxw&#10;08pFHD9Lgw2HhRo72tVU3k7fRsFhxHG7TPZDcbvu7l/n9P2zSEip+eO0fQXhafL/4b/2UStYvMQ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i16j8cAAADd&#10;AAAADwAAAAAAAAAAAAAAAACqAgAAZHJzL2Rvd25yZXYueG1sUEsFBgAAAAAEAAQA+gAAAJ4DAAAA&#10;AA==&#10;">
                  <v:rect id="Rectangle 2706" o:spid="_x0000_s1058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qIOsIA&#10;AADdAAAADwAAAGRycy9kb3ducmV2LnhtbESPT2sCMRTE74V+h/AK3rrJerBlaxT/IIi3WsHrY/Pc&#10;LE1elk1c129vhEKPw8z8hpkvR+/EQH1sA2soCwWCuA6m5UbD6Wf3/gkiJmSDLjBpuFOE5eL1ZY6V&#10;CTf+puGYGpEhHCvUYFPqKiljbcljLEJHnL1L6D2mLPtGmh5vGe6dnCo1kx5bzgsWO9pYqn+PV69h&#10;XJ9RBmfpgtKrw7Art+XGaT15G1dfIBKN6T/8194bDdMPNYPnm/w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Wog6wgAAAN0AAAAPAAAAAAAAAAAAAAAAAJgCAABkcnMvZG93&#10;bnJldi54bWxQSwUGAAAAAAQABAD1AAAAhwMAAAAA&#10;" filled="f" stroked="f"/>
                  <v:shape id="Triangle isocèle 2707" o:spid="_x0000_s1059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/3p8QA&#10;AADdAAAADwAAAGRycy9kb3ducmV2LnhtbESPT4vCMBTE7wt+h/AEL6KpHlapRinKsrJ48O/90Tzb&#10;avNSmmjrtzeCsMdhZn7DzJetKcWDaldYVjAaRiCIU6sLzhScjj+DKQjnkTWWlknBkxwsF52vOcba&#10;Nrynx8FnIkDYxagg976KpXRpTgbd0FbEwbvY2qAPss6krrEJcFPKcRR9S4MFh4UcK1rllN4Od6OA&#10;k+v2XBYyXZvbb//y1yT3Z7ZTqtdtkxkIT63/D3/aG61gPIkm8H4Tno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f96fEAAAA3QAAAA8AAAAAAAAAAAAAAAAAmAIAAGRycy9k&#10;b3ducmV2LnhtbFBLBQYAAAAABAAEAPUAAACJAwAAAAA=&#10;" filled="f" stroked="f"/>
                </v:group>
                <v:shape id="Zone de texte 2708" o:spid="_x0000_s1060" type="#_x0000_t202" style="position:absolute;left:579;top:196;width:22929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eAkL4A&#10;AADdAAAADwAAAGRycy9kb3ducmV2LnhtbERPyw7BQBTdS/zD5EpshCkLpAzxiMfGoviAm87VNjp3&#10;ms6gfL1ZSCxPznu+bEwpnlS7wrKC4SACQZxaXXCm4HrZ9acgnEfWWFomBW9ysFy0W3OMtX1xQs+z&#10;z0QIYRejgtz7KpbSpTkZdANbEQfuZmuDPsA6k7rGVwg3pRxF0VgaLDg05FjRJqf0fn4YBbRK7Od0&#10;d3uTrLeb/a1g6smDUt1Os5qB8NT4v/jnPmoFo0kU5oY34QnIx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z3gJC+AAAA3QAAAA8AAAAAAAAAAAAAAAAAmAIAAGRycy9kb3ducmV2&#10;LnhtbFBLBQYAAAAABAAEAPUAAACDAwAAAAA=&#10;" filled="f" stroked="f">
                  <v:textbox inset="0,0,0,0">
                    <w:txbxContent>
                      <w:p w:rsidR="002049E5" w:rsidRPr="003C460D" w:rsidRDefault="002049E5" w:rsidP="002049E5">
                        <w:pPr>
                          <w:pStyle w:val="Textedebulles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 et mobile</w:t>
                        </w:r>
                      </w:p>
                      <w:p w:rsidR="002049E5" w:rsidRPr="007621F2" w:rsidRDefault="002049E5" w:rsidP="002049E5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2703E" w:rsidRPr="00FC7D53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F32D8C1" wp14:editId="0CB25569">
                <wp:simplePos x="0" y="0"/>
                <wp:positionH relativeFrom="page">
                  <wp:align>right</wp:align>
                </wp:positionH>
                <wp:positionV relativeFrom="paragraph">
                  <wp:posOffset>483870</wp:posOffset>
                </wp:positionV>
                <wp:extent cx="6819900" cy="2075180"/>
                <wp:effectExtent l="0" t="0" r="0" b="1270"/>
                <wp:wrapSquare wrapText="bothSides"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2075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D53" w:rsidRPr="007621F2" w:rsidRDefault="00FC7D53" w:rsidP="00FC7D53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système D’EXPLOITATION &amp; Bureautique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C7D53" w:rsidRPr="00FC7D53" w:rsidRDefault="00FC7D53" w:rsidP="00FC7D53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C7D53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Windows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/Linux</w:t>
                            </w:r>
                          </w:p>
                          <w:p w:rsidR="00FC7D53" w:rsidRDefault="00FC7D53" w:rsidP="00FC7D53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Word, Excel, Powerpoint, Project</w:t>
                            </w:r>
                          </w:p>
                          <w:p w:rsidR="00FC7D53" w:rsidRPr="00FC7D53" w:rsidRDefault="00FC7D53" w:rsidP="00FC7D53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GIMP</w:t>
                            </w:r>
                          </w:p>
                          <w:p w:rsidR="00FC7D53" w:rsidRPr="007621F2" w:rsidRDefault="00FC7D53" w:rsidP="00FC7D53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oUTIL DE COLLABORATION &amp; DEVELOPPEMENT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C7D53" w:rsidRPr="002049E5" w:rsidRDefault="00FC7D53" w:rsidP="00FC7D53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Méthode agile</w:t>
                            </w:r>
                          </w:p>
                          <w:p w:rsidR="00FC7D53" w:rsidRPr="007621F2" w:rsidRDefault="00FC7D53" w:rsidP="00FC7D53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GIT</w:t>
                            </w:r>
                          </w:p>
                          <w:p w:rsidR="00FC7D53" w:rsidRDefault="00FC7D53" w:rsidP="00FC7D53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703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Suite </w:t>
                            </w:r>
                            <w:proofErr w:type="spellStart"/>
                            <w:r w:rsidRPr="00D2703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Atlassian</w:t>
                            </w:r>
                            <w:proofErr w:type="spellEnd"/>
                            <w:r w:rsidRPr="00D2703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70C9" w:rsidRPr="00D2703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703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[JIRA, BITBUCKET, CONFLUENCE]</w:t>
                            </w:r>
                          </w:p>
                          <w:p w:rsidR="00D2703E" w:rsidRPr="00D2703E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720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D2703E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somme des langages et framework maitrisés</w:t>
                            </w:r>
                          </w:p>
                          <w:p w:rsidR="00D2703E" w:rsidRPr="002049E5" w:rsidRDefault="00D2703E" w:rsidP="00D2703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Java,  </w:t>
                            </w:r>
                            <w:proofErr w:type="gramStart"/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Assembleur ,</w:t>
                            </w:r>
                            <w:proofErr w:type="gramEnd"/>
                            <w:r w:rsidR="006C1D30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C, python,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Bluegigascript</w:t>
                            </w:r>
                            <w:proofErr w:type="spellEnd"/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, VHDL</w:t>
                            </w:r>
                          </w:p>
                          <w:p w:rsidR="00D2703E" w:rsidRPr="002049E5" w:rsidRDefault="00D2703E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Html, CSS,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Javascript</w:t>
                            </w:r>
                            <w:proofErr w:type="spellEnd"/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Angular</w:t>
                            </w:r>
                            <w:proofErr w:type="spellEnd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js</w:t>
                            </w:r>
                            <w:proofErr w:type="spellEnd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PHP,  Java servlet</w:t>
                            </w:r>
                            <w:r w:rsidR="002049E5"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&amp;JSP</w:t>
                            </w:r>
                            <w:r w:rsidR="002049E5"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2049E5"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ysql</w:t>
                            </w:r>
                            <w:proofErr w:type="spellEnd"/>
                          </w:p>
                          <w:p w:rsidR="00D2703E" w:rsidRPr="007621F2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FC7D53" w:rsidRPr="000B523A" w:rsidRDefault="00FC7D53" w:rsidP="00FC7D53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FC7D53" w:rsidRDefault="00FC7D53" w:rsidP="00FC7D53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FC7D53" w:rsidRPr="007621F2" w:rsidRDefault="00FC7D53" w:rsidP="00FC7D53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D8C1" id="Zone de texte 39" o:spid="_x0000_s1061" type="#_x0000_t202" style="position:absolute;margin-left:485.8pt;margin-top:38.1pt;width:537pt;height:163.4pt;z-index:2519715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" filled="f" stroked="f">
                <v:textbox>
                  <w:txbxContent>
                    <w:p w:rsidR="00FC7D53" w:rsidRPr="007621F2" w:rsidRDefault="00FC7D53" w:rsidP="00FC7D53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système D’EXPLOITATION &amp; Bureautique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C7D53" w:rsidRPr="00FC7D53" w:rsidRDefault="00FC7D53" w:rsidP="00FC7D53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FC7D53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Windows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/Linux</w:t>
                      </w:r>
                    </w:p>
                    <w:p w:rsidR="00FC7D53" w:rsidRDefault="00FC7D53" w:rsidP="00FC7D53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Word, Excel, Powerpoint, Project</w:t>
                      </w:r>
                    </w:p>
                    <w:p w:rsidR="00FC7D53" w:rsidRPr="00FC7D53" w:rsidRDefault="00FC7D53" w:rsidP="00FC7D53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GIMP</w:t>
                      </w:r>
                    </w:p>
                    <w:p w:rsidR="00FC7D53" w:rsidRPr="007621F2" w:rsidRDefault="00FC7D53" w:rsidP="00FC7D53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oUTIL DE COLLABORATION &amp; DEVELOPPEMENT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C7D53" w:rsidRPr="002049E5" w:rsidRDefault="00FC7D53" w:rsidP="00FC7D53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Méthode agile</w:t>
                      </w:r>
                    </w:p>
                    <w:p w:rsidR="00FC7D53" w:rsidRPr="007621F2" w:rsidRDefault="00FC7D53" w:rsidP="00FC7D53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GIT</w:t>
                      </w:r>
                    </w:p>
                    <w:p w:rsidR="00FC7D53" w:rsidRDefault="00FC7D53" w:rsidP="00FC7D53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D2703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Suite </w:t>
                      </w:r>
                      <w:proofErr w:type="spellStart"/>
                      <w:r w:rsidRPr="00D2703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Atlassian</w:t>
                      </w:r>
                      <w:proofErr w:type="spellEnd"/>
                      <w:r w:rsidRPr="00D2703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270C9" w:rsidRPr="00D2703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D2703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[JIRA, BITBUCKET, CONFLUENCE]</w:t>
                      </w:r>
                    </w:p>
                    <w:p w:rsidR="00D2703E" w:rsidRPr="00D2703E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720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D2703E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somme des langages et framework maitrisés</w:t>
                      </w:r>
                    </w:p>
                    <w:p w:rsidR="00D2703E" w:rsidRPr="002049E5" w:rsidRDefault="00D2703E" w:rsidP="00D2703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Java,  </w:t>
                      </w:r>
                      <w:proofErr w:type="gramStart"/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Assembleur ,</w:t>
                      </w:r>
                      <w:proofErr w:type="gramEnd"/>
                      <w:r w:rsidR="006C1D30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C, python,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Bluegigascript</w:t>
                      </w:r>
                      <w:proofErr w:type="spellEnd"/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, VHDL</w:t>
                      </w:r>
                    </w:p>
                    <w:p w:rsidR="00D2703E" w:rsidRPr="002049E5" w:rsidRDefault="00D2703E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Html, CSS,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Javascript</w:t>
                      </w:r>
                      <w:proofErr w:type="spellEnd"/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Angular</w:t>
                      </w:r>
                      <w:proofErr w:type="spellEnd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js</w:t>
                      </w:r>
                      <w:proofErr w:type="spellEnd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PHP,  Java servlet</w:t>
                      </w:r>
                      <w:r w:rsidR="002049E5"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&amp;JSP</w:t>
                      </w:r>
                      <w:r w:rsidR="002049E5"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2049E5"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M</w:t>
                      </w: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ysql</w:t>
                      </w:r>
                      <w:proofErr w:type="spellEnd"/>
                    </w:p>
                    <w:p w:rsidR="00D2703E" w:rsidRPr="007621F2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FC7D53" w:rsidRPr="000B523A" w:rsidRDefault="00FC7D53" w:rsidP="00FC7D53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FC7D53" w:rsidRDefault="00FC7D53" w:rsidP="00FC7D53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FC7D53" w:rsidRPr="007621F2" w:rsidRDefault="00FC7D53" w:rsidP="00FC7D53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703E" w:rsidRPr="00FC7D53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70A1590" wp14:editId="58EA1EF6">
                <wp:simplePos x="0" y="0"/>
                <wp:positionH relativeFrom="page">
                  <wp:posOffset>699135</wp:posOffset>
                </wp:positionH>
                <wp:positionV relativeFrom="paragraph">
                  <wp:posOffset>3016885</wp:posOffset>
                </wp:positionV>
                <wp:extent cx="6819900" cy="2482850"/>
                <wp:effectExtent l="0" t="0" r="0" b="0"/>
                <wp:wrapSquare wrapText="bothSides"/>
                <wp:docPr id="2703" name="Zone de texte 2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248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0C9" w:rsidRPr="007621F2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rESEAUX et systèmes IP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270C9" w:rsidRPr="002049E5" w:rsidRDefault="00B270C9" w:rsidP="00B270C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Connaissances poussés de son architecture et de ses protocoles</w:t>
                            </w:r>
                          </w:p>
                          <w:p w:rsidR="00B270C9" w:rsidRDefault="00B270C9" w:rsidP="00B270C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Développement/ maintenance de tel réseaux</w:t>
                            </w:r>
                            <w:r w:rsidR="00D2703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[communications, accès et système d’informations]</w:t>
                            </w:r>
                          </w:p>
                          <w:p w:rsidR="00B270C9" w:rsidRPr="007621F2" w:rsidRDefault="00B270C9" w:rsidP="00B270C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Sécurisation : VPN / cryptographie / certificats /…</w:t>
                            </w:r>
                          </w:p>
                          <w:p w:rsidR="00B270C9" w:rsidRDefault="00B270C9" w:rsidP="00B270C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Mots clés :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routing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(sur 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CISCO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), firewall, serveurs [DNS, application, messagerie,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VoIP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, streaming]</w:t>
                            </w:r>
                          </w:p>
                          <w:p w:rsidR="00B270C9" w:rsidRPr="007621F2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autre type de réseaux 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270C9" w:rsidRPr="002049E5" w:rsidRDefault="00B270C9" w:rsidP="00B270C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Réseaux </w:t>
                            </w:r>
                            <w:r w:rsidR="00D2703E"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fixe et 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mobile </w:t>
                            </w:r>
                          </w:p>
                          <w:p w:rsidR="00B270C9" w:rsidRDefault="00B270C9" w:rsidP="00B270C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Réseaux hertzien</w:t>
                            </w:r>
                          </w:p>
                          <w:p w:rsidR="00B270C9" w:rsidRPr="007621F2" w:rsidRDefault="00D2703E" w:rsidP="00B270C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Réseaux satellitaire </w:t>
                            </w:r>
                          </w:p>
                          <w:p w:rsidR="00D2703E" w:rsidRDefault="00D2703E" w:rsidP="00D2703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Réseaux de télédiffusion</w:t>
                            </w:r>
                          </w:p>
                          <w:p w:rsidR="00D2703E" w:rsidRPr="007621F2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signaux et codage</w:t>
                            </w:r>
                          </w:p>
                          <w:p w:rsidR="00D2703E" w:rsidRPr="00DA7296" w:rsidRDefault="00D2703E" w:rsidP="00D2703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729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Mathématique et physique derrière le traitement des signaux et codages</w:t>
                            </w:r>
                          </w:p>
                          <w:p w:rsidR="00D2703E" w:rsidRPr="007621F2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Autres </w:t>
                            </w:r>
                          </w:p>
                          <w:p w:rsidR="00D2703E" w:rsidRPr="002049E5" w:rsidRDefault="00D2703E" w:rsidP="00D2703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Expérience sur module de transmission 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GSM/GPRS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(SIM900 avec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ATCommand</w:t>
                            </w:r>
                            <w:proofErr w:type="spellEnd"/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D2703E" w:rsidRPr="002049E5" w:rsidRDefault="00D2703E" w:rsidP="00D2703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Expérience sur module de transmission 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Bluetooth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Low</w:t>
                            </w:r>
                            <w:proofErr w:type="spellEnd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Energy</w:t>
                            </w:r>
                            <w:proofErr w:type="spellEnd"/>
                          </w:p>
                          <w:p w:rsidR="00D2703E" w:rsidRPr="007621F2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D2703E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D2703E" w:rsidRPr="00D2703E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D2703E" w:rsidRPr="00B270C9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B270C9" w:rsidRPr="00B270C9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B270C9" w:rsidRPr="00454AFA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B270C9" w:rsidRPr="000B523A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B270C9" w:rsidRPr="000B523A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B270C9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B270C9" w:rsidRPr="007621F2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A1590" id="Zone de texte 2703" o:spid="_x0000_s1062" type="#_x0000_t202" style="position:absolute;margin-left:55.05pt;margin-top:237.55pt;width:537pt;height:195.5pt;z-index:25197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" filled="f" stroked="f">
                <v:textbox>
                  <w:txbxContent>
                    <w:p w:rsidR="00B270C9" w:rsidRPr="007621F2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rESEAUX et systèmes IP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270C9" w:rsidRPr="002049E5" w:rsidRDefault="00B270C9" w:rsidP="00B270C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Connaissances poussés de son architecture et de ses protocoles</w:t>
                      </w:r>
                    </w:p>
                    <w:p w:rsidR="00B270C9" w:rsidRDefault="00B270C9" w:rsidP="00B270C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Développement/ maintenance de tel réseaux</w:t>
                      </w:r>
                      <w:r w:rsidR="00D2703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[communications, accès et système d’informations]</w:t>
                      </w:r>
                    </w:p>
                    <w:p w:rsidR="00B270C9" w:rsidRPr="007621F2" w:rsidRDefault="00B270C9" w:rsidP="00B270C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Sécurisation : VPN / cryptographie / certificats /…</w:t>
                      </w:r>
                    </w:p>
                    <w:p w:rsidR="00B270C9" w:rsidRDefault="00B270C9" w:rsidP="00B270C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Mots clés :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routing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(sur </w:t>
                      </w:r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CISCO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), firewall, serveurs [DNS, application, messagerie,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VoIP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, streaming]</w:t>
                      </w:r>
                    </w:p>
                    <w:p w:rsidR="00B270C9" w:rsidRPr="007621F2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autre type de réseaux 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270C9" w:rsidRPr="002049E5" w:rsidRDefault="00B270C9" w:rsidP="00B270C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Réseaux </w:t>
                      </w:r>
                      <w:r w:rsidR="00D2703E"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fixe et </w:t>
                      </w: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mobile </w:t>
                      </w:r>
                    </w:p>
                    <w:p w:rsidR="00B270C9" w:rsidRDefault="00B270C9" w:rsidP="00B270C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Réseaux hertzien</w:t>
                      </w:r>
                    </w:p>
                    <w:p w:rsidR="00B270C9" w:rsidRPr="007621F2" w:rsidRDefault="00D2703E" w:rsidP="00B270C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Réseaux satellitaire </w:t>
                      </w:r>
                    </w:p>
                    <w:p w:rsidR="00D2703E" w:rsidRDefault="00D2703E" w:rsidP="00D2703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Réseaux de télédiffusion</w:t>
                      </w:r>
                    </w:p>
                    <w:p w:rsidR="00D2703E" w:rsidRPr="007621F2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signaux et codage</w:t>
                      </w:r>
                    </w:p>
                    <w:p w:rsidR="00D2703E" w:rsidRPr="00DA7296" w:rsidRDefault="00D2703E" w:rsidP="00D2703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DA7296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Mathématique et physique derrière le traitement des signaux et codages</w:t>
                      </w:r>
                    </w:p>
                    <w:p w:rsidR="00D2703E" w:rsidRPr="007621F2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Autres </w:t>
                      </w:r>
                    </w:p>
                    <w:p w:rsidR="00D2703E" w:rsidRPr="002049E5" w:rsidRDefault="00D2703E" w:rsidP="00D2703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Expérience sur module de transmission </w:t>
                      </w:r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GSM/GPRS</w:t>
                      </w: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(SIM900 avec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ATCommand</w:t>
                      </w:r>
                      <w:proofErr w:type="spellEnd"/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D2703E" w:rsidRPr="002049E5" w:rsidRDefault="00D2703E" w:rsidP="00D2703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Expérience sur module de transmission </w:t>
                      </w:r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Bluetooth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Low</w:t>
                      </w:r>
                      <w:proofErr w:type="spellEnd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Energy</w:t>
                      </w:r>
                      <w:proofErr w:type="spellEnd"/>
                    </w:p>
                    <w:p w:rsidR="00D2703E" w:rsidRPr="007621F2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D2703E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D2703E" w:rsidRPr="00D2703E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D2703E" w:rsidRPr="00B270C9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B270C9" w:rsidRPr="00B270C9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B270C9" w:rsidRPr="00454AFA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B270C9" w:rsidRPr="000B523A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B270C9" w:rsidRPr="000B523A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B270C9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B270C9" w:rsidRPr="007621F2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270C9" w:rsidRPr="00B270C9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0400829E" wp14:editId="229F9F13">
                <wp:simplePos x="0" y="0"/>
                <wp:positionH relativeFrom="margin">
                  <wp:posOffset>-491490</wp:posOffset>
                </wp:positionH>
                <wp:positionV relativeFrom="paragraph">
                  <wp:posOffset>2604657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2700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2701" name="Ellipse 2701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2E026B" id="Grouper 54" o:spid="_x0000_s1026" style="position:absolute;margin-left:-38.7pt;margin-top:205.1pt;width:23.9pt;height:23.9pt;z-index:251976704;mso-position-horizontal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">
                <v:oval id="Ellipse 2701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Wd/McA&#10;AADdAAAADwAAAGRycy9kb3ducmV2LnhtbESP3WrCQBSE7wt9h+UUvKsbFWpJXUUUIQhCGxto7w7Z&#10;kx+aPRuyq1nfvlsoeDnMzDfMahNMJ640uNaygtk0AUFcWt1yreDzfHh+BeE8ssbOMim4kYPN+vFh&#10;ham2I3/QNfe1iBB2KSpovO9TKV3ZkEE3tT1x9Co7GPRRDrXUA44Rbjo5T5IXabDluNBgT7uGyp/8&#10;YhSMeRXCe/a92PPxtOy/smJbXQqlJk9h+wbCU/D38H870wrmy2QGf2/iE5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VnfzHAAAA3QAAAA8AAAAAAAAAAAAAAAAAmAIAAGRy&#10;cy9kb3ducmV2LnhtbFBLBQYAAAAABAAEAPUAAACMAwAAAAA=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TM1DDAAAA3QAAAA8AAABkcnMvZG93bnJldi54bWxEj0FrwkAUhO8F/8PyBG91Y4Qq0VVCRGmP&#10;TUvOj+wzCWbfht01xn/fLRR6HGbmG2Z/nEwvRnK+s6xgtUxAENdWd9wo+P46v25B+ICssbdMCp7k&#10;4XiYvewx0/bBnzSWoRERwj5DBW0IQyalr1sy6Jd2II7e1TqDIUrXSO3wEeGml2mSvEmDHceFFgcq&#10;Wqpv5d0oyOm8Li4bXZ1ug6vGvCqqD10qtZhP+Q5EoCn8h//a71pBuklS+H0Tn4A8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RMzUMMAAADdAAAADwAAAAAAAAAAAAAAAACf&#10;AgAAZHJzL2Rvd25yZXYueG1sUEsFBgAAAAAEAAQA9wAAAI8DAAAAAA==&#10;">
                  <v:imagedata r:id="rId20" o:title=""/>
                  <v:path arrowok="t"/>
                </v:shape>
                <w10:wrap type="through" anchorx="margin"/>
              </v:group>
            </w:pict>
          </mc:Fallback>
        </mc:AlternateContent>
      </w:r>
      <w:r w:rsidR="00B270C9" w:rsidRPr="00B270C9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975680" behindDoc="0" locked="0" layoutInCell="1" allowOverlap="1" wp14:anchorId="741E9041" wp14:editId="5390FAC8">
                <wp:simplePos x="0" y="0"/>
                <wp:positionH relativeFrom="column">
                  <wp:posOffset>-119380</wp:posOffset>
                </wp:positionH>
                <wp:positionV relativeFrom="paragraph">
                  <wp:posOffset>2598420</wp:posOffset>
                </wp:positionV>
                <wp:extent cx="5511800" cy="375920"/>
                <wp:effectExtent l="0" t="0" r="0" b="5080"/>
                <wp:wrapThrough wrapText="bothSides">
                  <wp:wrapPolygon edited="0">
                    <wp:start x="0" y="0"/>
                    <wp:lineTo x="0" y="17514"/>
                    <wp:lineTo x="373" y="18608"/>
                    <wp:lineTo x="10452" y="20797"/>
                    <wp:lineTo x="10974" y="20797"/>
                    <wp:lineTo x="21351" y="18608"/>
                    <wp:lineTo x="21500" y="17514"/>
                    <wp:lineTo x="21500" y="0"/>
                    <wp:lineTo x="0" y="0"/>
                  </wp:wrapPolygon>
                </wp:wrapThrough>
                <wp:docPr id="2695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375920"/>
                          <a:chOff x="0" y="0"/>
                          <a:chExt cx="2393315" cy="356870"/>
                        </a:xfrm>
                      </wpg:grpSpPr>
                      <wpg:grpSp>
                        <wpg:cNvPr id="2696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697" name="Rectangle 2697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8" name="Triangle isocèle 2698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99" name="Zone de texte 2699"/>
                        <wps:cNvSpPr txBox="1"/>
                        <wps:spPr>
                          <a:xfrm>
                            <a:off x="57903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70C9" w:rsidRPr="003C460D" w:rsidRDefault="00B270C9" w:rsidP="00B270C9">
                              <w:pPr>
                                <w:pStyle w:val="Textedebulles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Réseaux et systèmes </w:t>
                              </w:r>
                              <w:r w:rsidR="00D2703E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 télécommunication</w:t>
                              </w:r>
                            </w:p>
                            <w:p w:rsidR="00B270C9" w:rsidRPr="007621F2" w:rsidRDefault="00B270C9" w:rsidP="00B270C9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E9041" id="_x0000_s1063" style="position:absolute;margin-left:-9.4pt;margin-top:204.6pt;width:434pt;height:29.6pt;z-index:251975680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">
                <v:group id="Grouper 15" o:spid="_x0000_s1064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R+4s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jBJPh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FH7ixgAAAN0A&#10;AAAPAAAAAAAAAAAAAAAAAKoCAABkcnMvZG93bnJldi54bWxQSwUGAAAAAAQABAD6AAAAnQMAAAAA&#10;">
                  <v:rect id="Rectangle 2697" o:spid="_x0000_s1065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23u8IA&#10;AADdAAAADwAAAGRycy9kb3ducmV2LnhtbESPT4vCMBTE7wt+h/AEb2taD+5ajeIfBNnbquD10Tyb&#10;YvJSmljrtzfCwh6HmfkNs1j1zoqO2lB7VpCPMxDEpdc1VwrOp/3nN4gQkTVaz6TgSQFWy8HHAgvt&#10;H/xL3TFWIkE4FKjAxNgUUobSkMMw9g1x8q6+dRiTbCupW3wkuLNykmVT6bDmtGCwoa2h8na8OwX9&#10;5oLSW0NXlC776fb5Lt9apUbDfj0HEamP/+G/9kErmExnX/B+k5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/be7wgAAAN0AAAAPAAAAAAAAAAAAAAAAAJgCAABkcnMvZG93&#10;bnJldi54bWxQSwUGAAAAAAQABAD1AAAAhwMAAAAA&#10;" filled="f" stroked="f"/>
                  <v:shape id="Triangle isocèle 2698" o:spid="_x0000_s1066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5z8IA&#10;AADdAAAADwAAAGRycy9kb3ducmV2LnhtbERPy4rCMBTdC/5DuMJsRFNdiFMbpcwgIzILx8f+0tw+&#10;tLkpTbT17ycLweXhvJNNb2rxoNZVlhXMphEI4szqigsF59N2sgThPLLG2jIpeJKDzXo4SDDWtuM/&#10;ehx9IUIIuxgVlN43sZQuK8mgm9qGOHC5bQ36ANtC6ha7EG5qOY+ihTRYcWgosaGvkrLb8W4UcHr9&#10;vdSVzL7N7Wec77v0/iwOSn2M+nQFwlPv3+KXe6cVzBefYW54E5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6/nPwgAAAN0AAAAPAAAAAAAAAAAAAAAAAJgCAABkcnMvZG93&#10;bnJldi54bWxQSwUGAAAAAAQABAD1AAAAhwMAAAAA&#10;" filled="f" stroked="f"/>
                </v:group>
                <v:shape id="Zone de texte 2699" o:spid="_x0000_s1067" type="#_x0000_t202" style="position:absolute;left:579;top:196;width:22929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C/EcQA&#10;AADdAAAADwAAAGRycy9kb3ducmV2LnhtbESPzYrCQBCE74LvMLTgRXSiB9GYUfxB14uHuPsATabz&#10;g5mekBk1u0+/Iwgei6r6iko2nanFg1pXWVYwnUQgiDOrKy4U/HwfxwsQziNrrC2Tgl9ysFn3ewnG&#10;2j45pcfVFyJA2MWooPS+iaV0WUkG3cQ2xMHLbWvQB9kWUrf4DHBTy1kUzaXBisNCiQ3tS8pu17tR&#10;QNvU/l1u7mTS3WF/yiumkfxSajjotisQnjr/Cb/bZ61gNl8u4fUmPA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QvxHEAAAA3QAAAA8AAAAAAAAAAAAAAAAAmAIAAGRycy9k&#10;b3ducmV2LnhtbFBLBQYAAAAABAAEAPUAAACJAwAAAAA=&#10;" filled="f" stroked="f">
                  <v:textbox inset="0,0,0,0">
                    <w:txbxContent>
                      <w:p w:rsidR="00B270C9" w:rsidRPr="003C460D" w:rsidRDefault="00B270C9" w:rsidP="00B270C9">
                        <w:pPr>
                          <w:pStyle w:val="Textedebulles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Réseaux et systèmes </w:t>
                        </w:r>
                        <w:r w:rsidR="00D2703E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 télécommunication</w:t>
                        </w:r>
                      </w:p>
                      <w:p w:rsidR="00B270C9" w:rsidRPr="007621F2" w:rsidRDefault="00B270C9" w:rsidP="00B270C9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C7D53" w:rsidRPr="00FC7D53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972608" behindDoc="0" locked="0" layoutInCell="1" allowOverlap="1" wp14:anchorId="36A7CD3B" wp14:editId="5E7920D5">
                <wp:simplePos x="0" y="0"/>
                <wp:positionH relativeFrom="column">
                  <wp:posOffset>-113030</wp:posOffset>
                </wp:positionH>
                <wp:positionV relativeFrom="paragraph">
                  <wp:posOffset>0</wp:posOffset>
                </wp:positionV>
                <wp:extent cx="5511800" cy="375920"/>
                <wp:effectExtent l="0" t="0" r="0" b="5080"/>
                <wp:wrapThrough wrapText="bothSides">
                  <wp:wrapPolygon edited="0">
                    <wp:start x="0" y="0"/>
                    <wp:lineTo x="0" y="17514"/>
                    <wp:lineTo x="224" y="18608"/>
                    <wp:lineTo x="10452" y="20797"/>
                    <wp:lineTo x="10974" y="20797"/>
                    <wp:lineTo x="21202" y="18608"/>
                    <wp:lineTo x="21500" y="17514"/>
                    <wp:lineTo x="21500" y="0"/>
                    <wp:lineTo x="0" y="0"/>
                  </wp:wrapPolygon>
                </wp:wrapThrough>
                <wp:docPr id="43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375920"/>
                          <a:chOff x="0" y="0"/>
                          <a:chExt cx="2393315" cy="356870"/>
                        </a:xfrm>
                      </wpg:grpSpPr>
                      <wpg:grpSp>
                        <wpg:cNvPr id="46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49" name="Rectangle 49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riangle isocèle 56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Zone de texte 57"/>
                        <wps:cNvSpPr txBox="1"/>
                        <wps:spPr>
                          <a:xfrm>
                            <a:off x="43180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D53" w:rsidRPr="003C460D" w:rsidRDefault="00B270C9" w:rsidP="00FC7D53">
                              <w:pPr>
                                <w:pStyle w:val="Textedebulles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 w:rsidR="00FC7D53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nformatique </w:t>
                              </w: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généraliste </w:t>
                              </w:r>
                              <w:r w:rsidR="00FC7D53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&amp; gestion de projet</w:t>
                              </w:r>
                            </w:p>
                            <w:p w:rsidR="00FC7D53" w:rsidRPr="007621F2" w:rsidRDefault="00FC7D53" w:rsidP="00FC7D53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A7CD3B" id="_x0000_s1068" style="position:absolute;margin-left:-8.9pt;margin-top:0;width:434pt;height:29.6pt;z-index:251972608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">
                <v:group id="Grouper 15" o:spid="_x0000_s1069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49" o:spid="_x0000_s1070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vEy8EA&#10;AADbAAAADwAAAGRycy9kb3ducmV2LnhtbESPwWrDMBBE74H+g9hCb7HsUkLrRglpgiHk1qTQ62Kt&#10;LRNpZSzFdv++ChR6HGbmDbPezs6KkYbQeVZQZDkI4trrjlsFX5dq+QoiRGSN1jMp+KEA283DYo2l&#10;9hN/0niOrUgQDiUqMDH2pZShNuQwZL4nTl7jB4cxyaGVesApwZ2Vz3m+kg47TgsGe9obqq/nm1Mw&#10;f3yj9NZQg9Llp7EqDsXeKvX0OO/eQUSa43/4r33UCl7e4P4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LxMvBAAAA2wAAAA8AAAAAAAAAAAAAAAAAmAIAAGRycy9kb3du&#10;cmV2LnhtbFBLBQYAAAAABAAEAPUAAACGAwAAAAA=&#10;" filled="f" stroked="f"/>
                  <v:shape id="Triangle isocèle 56" o:spid="_x0000_s1071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XAXsMA&#10;AADbAAAADwAAAGRycy9kb3ducmV2LnhtbESPQYvCMBSE74L/ITxhL4umCspSjVIUcREPu1Xvj+bZ&#10;VpuX0kRb/71ZWPA4zMw3zGLVmUo8qHGlZQXjUQSCOLO65FzB6bgdfoFwHlljZZkUPMnBatnvLTDW&#10;tuVfeqQ+FwHCLkYFhfd1LKXLCjLoRrYmDt7FNgZ9kE0udYNtgJtKTqJoJg2WHBYKrGldUHZL70YB&#10;J9fDuSpltjG33edl3yb3Z/6j1MegS+YgPHX+Hf5vf2sF0xn8fQ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XAXsMAAADbAAAADwAAAAAAAAAAAAAAAACYAgAAZHJzL2Rv&#10;d25yZXYueG1sUEsFBgAAAAAEAAQA9QAAAIgDAAAAAA==&#10;" filled="f" stroked="f"/>
                </v:group>
                <v:shape id="Zone de texte 57" o:spid="_x0000_s1072" type="#_x0000_t202" style="position:absolute;left:431;top:196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cbcQA&#10;AADbAAAADwAAAGRycy9kb3ducmV2LnhtbESPzWrDMBCE74G+g9hCLqGRU0haXMvGTUnSSw9O+wCL&#10;tf7B1spYSuL26aNAIcdhZr5hkmwyvTjT6FrLClbLCARxaXXLtYKf793TKwjnkTX2lknBLznI0odZ&#10;grG2Fy7ofPS1CBB2MSpovB9iKV3ZkEG3tANx8Co7GvRBjrXUI14C3PTyOYo20mDLYaHBgbYNld3x&#10;ZBRQXti/r87tTfH+sd1XLdNCHpSaP075GwhPk7+H/9ufWsH6BW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V3G3EAAAA2wAAAA8AAAAAAAAAAAAAAAAAmAIAAGRycy9k&#10;b3ducmV2LnhtbFBLBQYAAAAABAAEAPUAAACJAwAAAAA=&#10;" filled="f" stroked="f">
                  <v:textbox inset="0,0,0,0">
                    <w:txbxContent>
                      <w:p w:rsidR="00FC7D53" w:rsidRPr="003C460D" w:rsidRDefault="00B270C9" w:rsidP="00FC7D53">
                        <w:pPr>
                          <w:pStyle w:val="Textedebulles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 w:rsidR="00FC7D53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nformatique </w:t>
                        </w: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généraliste </w:t>
                        </w:r>
                        <w:r w:rsidR="00FC7D53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&amp; gestion de projet</w:t>
                        </w:r>
                      </w:p>
                      <w:p w:rsidR="00FC7D53" w:rsidRPr="007621F2" w:rsidRDefault="00FC7D53" w:rsidP="00FC7D53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C7D53" w:rsidRPr="00FC7D53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973632" behindDoc="0" locked="0" layoutInCell="1" allowOverlap="1" wp14:anchorId="18BE4D9D" wp14:editId="57B4456B">
                <wp:simplePos x="0" y="0"/>
                <wp:positionH relativeFrom="margin">
                  <wp:posOffset>-488950</wp:posOffset>
                </wp:positionH>
                <wp:positionV relativeFrom="paragraph">
                  <wp:posOffset>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9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60" name="Ellipse 60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38E146" id="Grouper 54" o:spid="_x0000_s1026" style="position:absolute;margin-left:-38.5pt;margin-top:0;width:23.9pt;height:23.9pt;z-index:251973632;mso-position-horizontal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">
                <v:oval id="Ellipse 60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Q87sEA&#10;AADbAAAADwAAAGRycy9kb3ducmV2LnhtbERPW2vCMBR+H/gfwhnsbaZz4KQaRZRBGQiuKmxvh+b0&#10;gs1JaaKN/948CD5+fPfFKphWXKl3jWUFH+MEBHFhdcOVguPh+30Gwnlkja1lUnAjB6vl6GWBqbYD&#10;/9I195WIIexSVFB736VSuqImg25sO+LIlbY36CPsK6l7HGK4aeUkSabSYMOxocaONjUV5/xiFAx5&#10;GcI++//c8s/uq/vLTuvyclLq7TWs5yA8Bf8UP9yZVjCN6+OX+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UPO7BAAAA2wAAAA8AAAAAAAAAAAAAAAAAmAIAAGRycy9kb3du&#10;cmV2LnhtbFBLBQYAAAAABAAEAPUAAACGAwAAAAA=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YlRbCAAAA2wAAAA8AAABkcnMvZG93bnJldi54bWxEj0FrwkAUhO9C/8PyCr2ZjQpWoquEFKUe&#10;m5acH9nXJJh9G3bXmP77riB4HGbmG2Z3mEwvRnK+s6xgkaQgiGurO24U/Hwf5xsQPiBr7C2Tgj/y&#10;cNi/zHaYaXvjLxrL0IgIYZ+hgjaEIZPS1y0Z9IkdiKP3a53BEKVrpHZ4i3DTy2WarqXBjuNCiwMV&#10;LdWX8moU5HRcFad3XX1cBleNeVVUZ10q9fY65VsQgabwDD/an1rBegH3L/EHyP0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WJUWwgAAANsAAAAPAAAAAAAAAAAAAAAAAJ8C&#10;AABkcnMvZG93bnJldi54bWxQSwUGAAAAAAQABAD3AAAAjgMAAAAA&#10;">
                  <v:imagedata r:id="rId20" o:title=""/>
                  <v:path arrowok="t"/>
                </v:shape>
                <w10:wrap type="through" anchorx="margin"/>
              </v:group>
            </w:pict>
          </mc:Fallback>
        </mc:AlternateContent>
      </w:r>
    </w:p>
    <w:p w:rsidR="00392BAB" w:rsidRDefault="00392BAB">
      <w:r>
        <w:br w:type="page"/>
      </w:r>
    </w:p>
    <w:p w:rsidR="00AF7C19" w:rsidRDefault="00F67353">
      <w:r w:rsidRPr="00FC7D53">
        <w:rPr>
          <w:noProof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F3FA4E8" wp14:editId="37A62B9A">
                <wp:simplePos x="0" y="0"/>
                <wp:positionH relativeFrom="page">
                  <wp:posOffset>582295</wp:posOffset>
                </wp:positionH>
                <wp:positionV relativeFrom="paragraph">
                  <wp:posOffset>520065</wp:posOffset>
                </wp:positionV>
                <wp:extent cx="6819900" cy="3924300"/>
                <wp:effectExtent l="0" t="0" r="0" b="0"/>
                <wp:wrapSquare wrapText="bothSides"/>
                <wp:docPr id="2721" name="Zone de texte 2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392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BAB" w:rsidRPr="007621F2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electronique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Prototypage, teste, montage, intégration.</w:t>
                            </w:r>
                          </w:p>
                          <w:p w:rsidR="00392BAB" w:rsidRPr="002049E5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de carte élect</w:t>
                            </w:r>
                            <w:bookmarkStart w:id="0" w:name="_GoBack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ronique [PCB] sur </w:t>
                            </w:r>
                            <w:proofErr w:type="spellStart"/>
                            <w:r w:rsidRPr="006C1D30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Altium</w:t>
                            </w:r>
                            <w:proofErr w:type="spellEnd"/>
                            <w:r w:rsidRPr="006C1D30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Designer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système embarqué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SYSTEME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E46A6E" w:rsidRPr="00E46A6E" w:rsidRDefault="00E46A6E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Architecture des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microcontrôlleur</w:t>
                            </w:r>
                            <w:proofErr w:type="spellEnd"/>
                          </w:p>
                          <w:p w:rsidR="00392BAB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Puce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Atmel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ATMEGA128RFA1 et environnement de développement ATMEL Studio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Puce PIC16F877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avec environnement de développement </w:t>
                            </w:r>
                            <w:proofErr w:type="spellStart"/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MpLab</w:t>
                            </w:r>
                            <w:proofErr w:type="spellEnd"/>
                          </w:p>
                          <w:p w:rsidR="00392BAB" w:rsidRDefault="00E46A6E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Puce BLE112 de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Bluegiga</w:t>
                            </w:r>
                            <w:proofErr w:type="spellEnd"/>
                          </w:p>
                          <w:p w:rsidR="00E46A6E" w:rsidRDefault="00E46A6E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Puce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Armadeus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ARM9 [noyau linux]</w:t>
                            </w:r>
                          </w:p>
                          <w:p w:rsidR="00E46A6E" w:rsidRDefault="00E46A6E" w:rsidP="00E46A6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système embarqué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PERIPHERIQUE &amp; communication</w:t>
                            </w:r>
                          </w:p>
                          <w:p w:rsidR="00392BAB" w:rsidRDefault="00E46A6E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Analogique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I2C, SPI</w:t>
                            </w:r>
                          </w:p>
                          <w:p w:rsidR="00E46A6E" w:rsidRPr="00E46A6E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 w:rsidRPr="00E46A6E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CAN BUS J1939</w:t>
                            </w:r>
                          </w:p>
                          <w:p w:rsidR="00392BAB" w:rsidRPr="00E46A6E" w:rsidRDefault="00E46A6E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6A6E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GSM/GPRS</w:t>
                            </w:r>
                            <w:r w:rsidR="00392BAB" w:rsidRPr="00E46A6E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 w:rsidRPr="00E46A6E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Bluetooth </w:t>
                            </w:r>
                            <w:proofErr w:type="spellStart"/>
                            <w:r w:rsidR="00E46A6E" w:rsidRPr="00E46A6E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Low</w:t>
                            </w:r>
                            <w:proofErr w:type="spellEnd"/>
                            <w:r w:rsidR="00E46A6E" w:rsidRPr="00E46A6E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46A6E" w:rsidRPr="00E46A6E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Energy</w:t>
                            </w:r>
                            <w:proofErr w:type="spellEnd"/>
                          </w:p>
                          <w:p w:rsidR="007958E9" w:rsidRDefault="007958E9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ZigBEE</w:t>
                            </w:r>
                          </w:p>
                          <w:p w:rsidR="00E46A6E" w:rsidRPr="00E46A6E" w:rsidRDefault="00E46A6E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Module RF simple avec nécessité de concevoir un protocole de </w:t>
                            </w:r>
                            <w:r w:rsidR="00B96176" w:rsidRP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transmission</w:t>
                            </w:r>
                            <w:r w:rsidRP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[Manchester]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Servomoteur</w:t>
                            </w:r>
                          </w:p>
                          <w:p w:rsidR="00E46A6E" w:rsidRDefault="00E46A6E" w:rsidP="00E46A6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Electronique de puissance pour moteur de traction [pont en H]</w:t>
                            </w:r>
                          </w:p>
                          <w:p w:rsidR="00E46A6E" w:rsidRDefault="00E46A6E" w:rsidP="00E46A6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système embarqué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langages &amp; compilation</w:t>
                            </w:r>
                          </w:p>
                          <w:p w:rsidR="00E46A6E" w:rsidRDefault="00DA7296" w:rsidP="00E46A6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 w:rsidRP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Compil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</w:t>
                            </w:r>
                            <w:r w:rsidR="00E46A6E" w:rsidRP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teur 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GCC</w:t>
                            </w:r>
                          </w:p>
                          <w:p w:rsidR="00E46A6E" w:rsidRDefault="00DA7296" w:rsidP="00E46A6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Compilateur cross-environnement</w:t>
                            </w:r>
                          </w:p>
                          <w:p w:rsidR="00E46A6E" w:rsidRDefault="00DA7296" w:rsidP="00E46A6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Assembleur</w:t>
                            </w:r>
                          </w:p>
                          <w:p w:rsidR="00E46A6E" w:rsidRDefault="00DA7296" w:rsidP="00E46A6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  <w:p w:rsidR="00E46A6E" w:rsidRDefault="00DA7296" w:rsidP="00E46A6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:rsidR="00E46A6E" w:rsidRPr="00B96176" w:rsidRDefault="00DA7296" w:rsidP="00E46A6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46A6E" w:rsidRPr="00B9617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Bluegiga</w:t>
                            </w:r>
                            <w:proofErr w:type="spellEnd"/>
                            <w:r w:rsidR="00E46A6E" w:rsidRPr="00B9617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script</w:t>
                            </w:r>
                          </w:p>
                          <w:p w:rsidR="00E46A6E" w:rsidRPr="00E46A6E" w:rsidRDefault="00E46A6E" w:rsidP="00E46A6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392BAB" w:rsidRPr="002049E5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392BAB" w:rsidRPr="00454AFA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92BAB" w:rsidRPr="000B523A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392BAB" w:rsidRPr="000B523A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392BAB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bookmarkEnd w:id="0"/>
                          <w:p w:rsidR="00392BAB" w:rsidRPr="007621F2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A4E8" id="Zone de texte 2721" o:spid="_x0000_s1073" type="#_x0000_t202" style="position:absolute;margin-left:45.85pt;margin-top:40.95pt;width:537pt;height:309pt;z-index:25198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" filled="f" stroked="f">
                <v:textbox>
                  <w:txbxContent>
                    <w:p w:rsidR="00392BAB" w:rsidRPr="007621F2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electronique</w:t>
                      </w:r>
                    </w:p>
                    <w:p w:rsidR="00392BAB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Prototypage, teste, montage, intégration.</w:t>
                      </w:r>
                    </w:p>
                    <w:p w:rsidR="00392BAB" w:rsidRPr="002049E5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de carte élect</w:t>
                      </w:r>
                      <w:bookmarkStart w:id="1" w:name="_GoBack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ronique [PCB] sur </w:t>
                      </w:r>
                      <w:proofErr w:type="spellStart"/>
                      <w:r w:rsidRPr="006C1D30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Altium</w:t>
                      </w:r>
                      <w:proofErr w:type="spellEnd"/>
                      <w:r w:rsidRPr="006C1D30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Designer</w:t>
                      </w:r>
                    </w:p>
                    <w:p w:rsidR="00392BAB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système embarqué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SYSTEME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E46A6E" w:rsidRPr="00E46A6E" w:rsidRDefault="00E46A6E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Architecture des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microcontrôlleur</w:t>
                      </w:r>
                      <w:proofErr w:type="spellEnd"/>
                    </w:p>
                    <w:p w:rsidR="00392BAB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Puce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Atmel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ATMEGA128RFA1 et environnement de développement ATMEL Studio</w:t>
                      </w:r>
                    </w:p>
                    <w:p w:rsidR="00392BAB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Puce PIC16F877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avec environnement de développement </w:t>
                      </w:r>
                      <w:proofErr w:type="spellStart"/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MpLab</w:t>
                      </w:r>
                      <w:proofErr w:type="spellEnd"/>
                    </w:p>
                    <w:p w:rsidR="00392BAB" w:rsidRDefault="00E46A6E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Puce BLE112 de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Bluegiga</w:t>
                      </w:r>
                      <w:proofErr w:type="spellEnd"/>
                    </w:p>
                    <w:p w:rsidR="00E46A6E" w:rsidRDefault="00E46A6E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Puce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Armadeus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ARM9 [noyau linux]</w:t>
                      </w:r>
                    </w:p>
                    <w:p w:rsidR="00E46A6E" w:rsidRDefault="00E46A6E" w:rsidP="00E46A6E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système embarqué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PERIPHERIQUE &amp; communication</w:t>
                      </w:r>
                    </w:p>
                    <w:p w:rsidR="00392BAB" w:rsidRDefault="00E46A6E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Analogique</w:t>
                      </w:r>
                    </w:p>
                    <w:p w:rsidR="00392BAB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I2C, SPI</w:t>
                      </w:r>
                    </w:p>
                    <w:p w:rsidR="00E46A6E" w:rsidRPr="00E46A6E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 w:rsidRPr="00E46A6E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CAN BUS J1939</w:t>
                      </w:r>
                    </w:p>
                    <w:p w:rsidR="00392BAB" w:rsidRPr="00E46A6E" w:rsidRDefault="00E46A6E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46A6E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GSM/GPRS</w:t>
                      </w:r>
                      <w:r w:rsidR="00392BAB" w:rsidRPr="00E46A6E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392BAB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 w:rsidRPr="00E46A6E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Bluetooth </w:t>
                      </w:r>
                      <w:proofErr w:type="spellStart"/>
                      <w:r w:rsidR="00E46A6E" w:rsidRPr="00E46A6E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Low</w:t>
                      </w:r>
                      <w:proofErr w:type="spellEnd"/>
                      <w:r w:rsidR="00E46A6E" w:rsidRPr="00E46A6E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46A6E" w:rsidRPr="00E46A6E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Energy</w:t>
                      </w:r>
                      <w:proofErr w:type="spellEnd"/>
                    </w:p>
                    <w:p w:rsidR="007958E9" w:rsidRDefault="007958E9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ZigBEE</w:t>
                      </w:r>
                    </w:p>
                    <w:p w:rsidR="00E46A6E" w:rsidRPr="00E46A6E" w:rsidRDefault="00E46A6E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Module RF simple avec nécessité de concevoir un protocole de </w:t>
                      </w:r>
                      <w:r w:rsidR="00B96176" w:rsidRP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transmission</w:t>
                      </w:r>
                      <w:r w:rsidRP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[Manchester]</w:t>
                      </w:r>
                    </w:p>
                    <w:p w:rsidR="00392BAB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Servomoteur</w:t>
                      </w:r>
                    </w:p>
                    <w:p w:rsidR="00E46A6E" w:rsidRDefault="00E46A6E" w:rsidP="00E46A6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Electronique de puissance pour moteur de traction [pont en H]</w:t>
                      </w:r>
                    </w:p>
                    <w:p w:rsidR="00E46A6E" w:rsidRDefault="00E46A6E" w:rsidP="00E46A6E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système embarqué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langages &amp; compilation</w:t>
                      </w:r>
                    </w:p>
                    <w:p w:rsidR="00E46A6E" w:rsidRDefault="00DA7296" w:rsidP="00E46A6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 w:rsidRP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Compil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</w:t>
                      </w:r>
                      <w:r w:rsidR="00E46A6E" w:rsidRP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teur 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GCC</w:t>
                      </w:r>
                    </w:p>
                    <w:p w:rsidR="00E46A6E" w:rsidRDefault="00DA7296" w:rsidP="00E46A6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Compilateur cross-environnement</w:t>
                      </w:r>
                    </w:p>
                    <w:p w:rsidR="00E46A6E" w:rsidRDefault="00DA7296" w:rsidP="00E46A6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Assembleur</w:t>
                      </w:r>
                    </w:p>
                    <w:p w:rsidR="00E46A6E" w:rsidRDefault="00DA7296" w:rsidP="00E46A6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</w:p>
                    <w:p w:rsidR="00E46A6E" w:rsidRDefault="00DA7296" w:rsidP="00E46A6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Python</w:t>
                      </w:r>
                    </w:p>
                    <w:p w:rsidR="00E46A6E" w:rsidRPr="00B96176" w:rsidRDefault="00DA7296" w:rsidP="00E46A6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46A6E" w:rsidRPr="00B96176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Bluegiga</w:t>
                      </w:r>
                      <w:proofErr w:type="spellEnd"/>
                      <w:r w:rsidR="00E46A6E" w:rsidRPr="00B96176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script</w:t>
                      </w:r>
                    </w:p>
                    <w:p w:rsidR="00E46A6E" w:rsidRPr="00E46A6E" w:rsidRDefault="00E46A6E" w:rsidP="00E46A6E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392BAB" w:rsidRPr="002049E5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392BAB" w:rsidRPr="00454AFA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</w:p>
                    <w:p w:rsidR="00392BAB" w:rsidRPr="000B523A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392BAB" w:rsidRPr="000B523A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392BAB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bookmarkEnd w:id="1"/>
                    <w:p w:rsidR="00392BAB" w:rsidRPr="007621F2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1D30" w:rsidRPr="00FC7D53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0F50782" wp14:editId="232DC9D0">
                <wp:simplePos x="0" y="0"/>
                <wp:positionH relativeFrom="page">
                  <wp:posOffset>565785</wp:posOffset>
                </wp:positionH>
                <wp:positionV relativeFrom="paragraph">
                  <wp:posOffset>5198745</wp:posOffset>
                </wp:positionV>
                <wp:extent cx="6819900" cy="3962400"/>
                <wp:effectExtent l="0" t="0" r="0" b="0"/>
                <wp:wrapSquare wrapText="bothSides"/>
                <wp:docPr id="2730" name="Zone de texte 2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396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D30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mécanique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C1D30" w:rsidRDefault="006C1D30" w:rsidP="006C1D30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Conception 3D sur </w:t>
                            </w:r>
                            <w:proofErr w:type="spellStart"/>
                            <w:r w:rsidRPr="006C1D30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AutoDesk</w:t>
                            </w:r>
                            <w:proofErr w:type="spellEnd"/>
                            <w:r w:rsidRPr="006C1D30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C1D30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Inventor</w:t>
                            </w:r>
                            <w:proofErr w:type="spellEnd"/>
                          </w:p>
                          <w:p w:rsidR="006C1D30" w:rsidRPr="002049E5" w:rsidRDefault="006C1D30" w:rsidP="006C1D30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Impression 3D</w:t>
                            </w:r>
                          </w:p>
                          <w:p w:rsidR="006C1D30" w:rsidRPr="00E46A6E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6C1D30" w:rsidRPr="002049E5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6C1D30" w:rsidRPr="00454AFA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C1D30" w:rsidRPr="000B523A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6C1D30" w:rsidRPr="000B523A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6C1D30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6C1D30" w:rsidRPr="007621F2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0782" id="Zone de texte 2730" o:spid="_x0000_s1073" type="#_x0000_t202" style="position:absolute;margin-left:44.55pt;margin-top:409.35pt;width:537pt;height:312pt;z-index:25199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" filled="f" stroked="f">
                <v:textbox>
                  <w:txbxContent>
                    <w:p w:rsidR="006C1D30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mécanique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C1D30" w:rsidRDefault="006C1D30" w:rsidP="006C1D30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Conception 3D sur </w:t>
                      </w:r>
                      <w:proofErr w:type="spellStart"/>
                      <w:r w:rsidRPr="006C1D30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AutoDesk</w:t>
                      </w:r>
                      <w:proofErr w:type="spellEnd"/>
                      <w:r w:rsidRPr="006C1D30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C1D30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Inventor</w:t>
                      </w:r>
                      <w:proofErr w:type="spellEnd"/>
                    </w:p>
                    <w:p w:rsidR="006C1D30" w:rsidRPr="002049E5" w:rsidRDefault="006C1D30" w:rsidP="006C1D30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Impression 3D</w:t>
                      </w:r>
                    </w:p>
                    <w:p w:rsidR="006C1D30" w:rsidRPr="00E46A6E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6C1D30" w:rsidRPr="002049E5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6C1D30" w:rsidRPr="00454AFA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</w:p>
                    <w:p w:rsidR="006C1D30" w:rsidRPr="000B523A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6C1D30" w:rsidRPr="000B523A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6C1D30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6C1D30" w:rsidRPr="007621F2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1D30" w:rsidRPr="006C1D30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37884995" wp14:editId="027B97EC">
                <wp:simplePos x="0" y="0"/>
                <wp:positionH relativeFrom="margin">
                  <wp:align>center</wp:align>
                </wp:positionH>
                <wp:positionV relativeFrom="paragraph">
                  <wp:posOffset>4535170</wp:posOffset>
                </wp:positionV>
                <wp:extent cx="5511800" cy="375920"/>
                <wp:effectExtent l="0" t="0" r="0" b="5080"/>
                <wp:wrapThrough wrapText="bothSides">
                  <wp:wrapPolygon edited="0">
                    <wp:start x="0" y="0"/>
                    <wp:lineTo x="0" y="17514"/>
                    <wp:lineTo x="10452" y="20797"/>
                    <wp:lineTo x="10974" y="20797"/>
                    <wp:lineTo x="21500" y="17514"/>
                    <wp:lineTo x="21500" y="0"/>
                    <wp:lineTo x="0" y="0"/>
                  </wp:wrapPolygon>
                </wp:wrapThrough>
                <wp:docPr id="2722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375920"/>
                          <a:chOff x="0" y="0"/>
                          <a:chExt cx="2393315" cy="356870"/>
                        </a:xfrm>
                      </wpg:grpSpPr>
                      <wpg:grpSp>
                        <wpg:cNvPr id="2723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24" name="Rectangle 2724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5" name="Triangle isocèle 2725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26" name="Zone de texte 2726"/>
                        <wps:cNvSpPr txBox="1"/>
                        <wps:spPr>
                          <a:xfrm>
                            <a:off x="52389" y="7629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D30" w:rsidRPr="003C460D" w:rsidRDefault="006C1D30" w:rsidP="006C1D30">
                              <w:pPr>
                                <w:pStyle w:val="Textedebulles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Mécanique </w:t>
                              </w:r>
                            </w:p>
                            <w:p w:rsidR="006C1D30" w:rsidRPr="007621F2" w:rsidRDefault="006C1D30" w:rsidP="006C1D30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84995" id="_x0000_s1074" style="position:absolute;margin-left:0;margin-top:357.1pt;width:434pt;height:29.6pt;z-index:251991040;mso-position-horizontal:center;mso-position-horizontal-relative:margin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">
                <v:group id="Grouper 15" o:spid="_x0000_s1075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0bAMYAAADdAAAADwAAAGRycy9kb3ducmV2LnhtbESPQWvCQBSE7wX/w/KE&#10;3uomkbYSXUVESw8iVAXx9sg+k2D2bciuSfz3riD0OMzMN8xs0ZtKtNS40rKCeBSBIM6sLjlXcDxs&#10;PiYgnEfWWFkmBXdysJgP3maYatvxH7V7n4sAYZeigsL7OpXSZQUZdCNbEwfvYhuDPsgml7rBLsBN&#10;JZMo+pIGSw4LBda0Kii77m9GwU+H3XIcr9vt9bK6nw+fu9M2JqXeh/1yCsJT7//Dr/avVpB8J2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PRsAxgAAAN0A&#10;AAAPAAAAAAAAAAAAAAAAAKoCAABkcnMvZG93bnJldi54bWxQSwUGAAAAAAQABAD6AAAAnQMAAAAA&#10;">
                  <v:rect id="Rectangle 2724" o:spid="_x0000_s1076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vtsMA&#10;AADdAAAADwAAAGRycy9kb3ducmV2LnhtbESPwWrDMBBE74X+g9hAb7VsU9LiRDZpQqDk1iTQ62Jt&#10;LBNpZSzFcf++KhR6HGbmDbNuZmfFRGPoPSsoshwEcet1z52C82n//AYiRGSN1jMp+KYATf34sMZK&#10;+zt/0nSMnUgQDhUqMDEOlZShNeQwZH4gTt7Fjw5jkmMn9Yj3BHdWlnm+lA57TgsGB9oaaq/Hm1Mw&#10;v3+h9NbQBaXLD9O+2BVbq9TTYt6sQESa43/4r/2hFZSv5Qv8vklPQN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vtsMAAADdAAAADwAAAAAAAAAAAAAAAACYAgAAZHJzL2Rv&#10;d25yZXYueG1sUEsFBgAAAAAEAAQA9QAAAIgDAAAAAA==&#10;" filled="f" stroked="f"/>
                  <v:shape id="Triangle isocèle 2725" o:spid="_x0000_s1077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SQK8UA&#10;AADdAAAADwAAAGRycy9kb3ducmV2LnhtbESPT2vCQBTE7wW/w/IEL6KbBlolukqwSIv04N/7I/tM&#10;otm3Ibua+O27gtDjMDO/YebLzlTiTo0rLSt4H0cgiDOrS84VHA/r0RSE88gaK8uk4EEOlove2xwT&#10;bVve0X3vcxEg7BJUUHhfJ1K6rCCDbmxr4uCdbWPQB9nkUjfYBripZBxFn9JgyWGhwJpWBWXX/c0o&#10;4PTye6pKmX2Z6/fwvGnT2yPfKjXod+kMhKfO/4df7R+tIJ7EH/B8E5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tJArxQAAAN0AAAAPAAAAAAAAAAAAAAAAAJgCAABkcnMv&#10;ZG93bnJldi54bWxQSwUGAAAAAAQABAD1AAAAigMAAAAA&#10;" filled="f" stroked="f"/>
                </v:group>
                <v:shape id="Zone de texte 2726" o:spid="_x0000_s1078" type="#_x0000_t202" style="position:absolute;left:523;top:76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HtGcUA&#10;AADdAAAADwAAAGRycy9kb3ducmV2LnhtbESPQWvCQBSE70L/w/IKXqTZNAeV1FWsxdiLh0R/wCP7&#10;TILZtyG7NWl/vVsQPA4z8w2z2oymFTfqXWNZwXsUgyAurW64UnA+7d+WIJxH1thaJgW/5GCzfpms&#10;MNV24Jxuha9EgLBLUUHtfZdK6cqaDLrIdsTBu9jeoA+yr6TucQhw08okjufSYMNhocaOdjWV1+LH&#10;KKBtbv+OV5eZ/PNrl10appk8KDV9HbcfIDyN/hl+tL+1gmSRzOH/TX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ke0ZxQAAAN0AAAAPAAAAAAAAAAAAAAAAAJgCAABkcnMv&#10;ZG93bnJldi54bWxQSwUGAAAAAAQABAD1AAAAigMAAAAA&#10;" filled="f" stroked="f">
                  <v:textbox inset="0,0,0,0">
                    <w:txbxContent>
                      <w:p w:rsidR="006C1D30" w:rsidRPr="003C460D" w:rsidRDefault="006C1D30" w:rsidP="006C1D30">
                        <w:pPr>
                          <w:pStyle w:val="Textedebulles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Mécanique </w:t>
                        </w:r>
                      </w:p>
                      <w:p w:rsidR="006C1D30" w:rsidRPr="007621F2" w:rsidRDefault="006C1D30" w:rsidP="006C1D30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="006C1D30" w:rsidRPr="006C1D30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992064" behindDoc="0" locked="0" layoutInCell="1" allowOverlap="1" wp14:anchorId="79D1D710" wp14:editId="02347841">
                <wp:simplePos x="0" y="0"/>
                <wp:positionH relativeFrom="margin">
                  <wp:posOffset>-279400</wp:posOffset>
                </wp:positionH>
                <wp:positionV relativeFrom="paragraph">
                  <wp:posOffset>4530090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2727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2728" name="Ellipse 2728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9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4A76EF" id="Grouper 54" o:spid="_x0000_s1026" style="position:absolute;margin-left:-22pt;margin-top:356.7pt;width:23.9pt;height:23.9pt;z-index:251992064;mso-position-horizontal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">
                <v:oval id="Ellipse 2728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poAcQA&#10;AADdAAAADwAAAGRycy9kb3ducmV2LnhtbERPW2vCMBR+F/wP4Qh703QdTOmMIhuDMhjMasG9HZrT&#10;C2tOShNt9u+Xh4GPH999uw+mFzcaXWdZweMqAUFcWd1xo+B8el9uQDiPrLG3TAp+ycF+N59tMdN2&#10;4iPdCt+IGMIuQwWt90MmpataMuhWdiCOXG1Hgz7CsZF6xCmGm16mSfIsDXYcG1oc6LWl6qe4GgVT&#10;UYfwlX8/vfHH53q45OWhvpZKPSzC4QWEp+Dv4n93rhWk6zTOjW/iE5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aaAHEAAAA3QAAAA8AAAAAAAAAAAAAAAAAmAIAAGRycy9k&#10;b3ducmV2LnhtbFBLBQYAAAAABAAEAPUAAACJAwAAAAA=&#10;" fillcolor="#00aea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C/UHEAAAA3QAAAA8AAABkcnMvZG93bnJldi54bWxEj0FrwkAUhO8F/8PyhN7qxhS0RlcJKZZ6&#10;bCw5P7LPJJh9G3a3Mf33XUHocZiZb5jdYTK9GMn5zrKC5SIBQVxb3XGj4Pt8fHkD4QOyxt4yKfgl&#10;D4f97GmHmbY3/qKxDI2IEPYZKmhDGDIpfd2SQb+wA3H0LtYZDFG6RmqHtwg3vUyTZCUNdhwXWhyo&#10;aKm+lj9GQU7H1+Jjrav36+CqMa+K6qRLpZ7nU74FEWgK/+FH+1MrSNfpBu5v4hOQ+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QC/UHEAAAA3QAAAA8AAAAAAAAAAAAAAAAA&#10;nwIAAGRycy9kb3ducmV2LnhtbFBLBQYAAAAABAAEAPcAAACQAwAAAAA=&#10;">
                  <v:imagedata r:id="rId21" o:title=""/>
                  <v:path arrowok="t"/>
                </v:shape>
                <w10:wrap type="through" anchorx="margin"/>
              </v:group>
            </w:pict>
          </mc:Fallback>
        </mc:AlternateContent>
      </w:r>
      <w:r w:rsidR="00392BAB" w:rsidRPr="00392BAB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14EE63FE" wp14:editId="187EBCED">
                <wp:simplePos x="0" y="0"/>
                <wp:positionH relativeFrom="column">
                  <wp:posOffset>104140</wp:posOffset>
                </wp:positionH>
                <wp:positionV relativeFrom="paragraph">
                  <wp:posOffset>0</wp:posOffset>
                </wp:positionV>
                <wp:extent cx="5511800" cy="375920"/>
                <wp:effectExtent l="0" t="0" r="0" b="5080"/>
                <wp:wrapThrough wrapText="bothSides">
                  <wp:wrapPolygon edited="0">
                    <wp:start x="0" y="0"/>
                    <wp:lineTo x="0" y="17514"/>
                    <wp:lineTo x="373" y="18608"/>
                    <wp:lineTo x="10452" y="20797"/>
                    <wp:lineTo x="10974" y="20797"/>
                    <wp:lineTo x="21351" y="18608"/>
                    <wp:lineTo x="21500" y="17514"/>
                    <wp:lineTo x="21500" y="0"/>
                    <wp:lineTo x="0" y="0"/>
                  </wp:wrapPolygon>
                </wp:wrapThrough>
                <wp:docPr id="2713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375920"/>
                          <a:chOff x="0" y="0"/>
                          <a:chExt cx="2393315" cy="356870"/>
                        </a:xfrm>
                      </wpg:grpSpPr>
                      <wpg:grpSp>
                        <wpg:cNvPr id="2714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15" name="Rectangle 2715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6" name="Triangle isocèle 2716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17" name="Zone de texte 2717"/>
                        <wps:cNvSpPr txBox="1"/>
                        <wps:spPr>
                          <a:xfrm>
                            <a:off x="57903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BAB" w:rsidRPr="003C460D" w:rsidRDefault="00392BAB" w:rsidP="00392BAB">
                              <w:pPr>
                                <w:pStyle w:val="Textedebulles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Electronique et système embarque</w:t>
                              </w:r>
                            </w:p>
                            <w:p w:rsidR="00392BAB" w:rsidRPr="007621F2" w:rsidRDefault="00392BAB" w:rsidP="00392BAB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E63FE" id="_x0000_s1080" style="position:absolute;margin-left:8.2pt;margin-top:0;width:434pt;height:29.6pt;z-index:251985920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">
                <v:group id="Grouper 15" o:spid="_x0000_s1081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hJyc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xFN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uEnJxgAAAN0A&#10;AAAPAAAAAAAAAAAAAAAAAKoCAABkcnMvZG93bnJldi54bWxQSwUGAAAAAAQABAD6AAAAnQMAAAAA&#10;">
                  <v:rect id="Rectangle 2715" o:spid="_x0000_s1082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GAkMMA&#10;AADdAAAADwAAAGRycy9kb3ducmV2LnhtbESPzWrDMBCE74G+g9hAb4nsQH9wo4TUwRB6q1vodbE2&#10;lqm0MpZiu29fBQI5DjPzDbPdz86KkYbQeVaQrzMQxI3XHbcKvr+q1SuIEJE1Ws+k4I8C7HcPiy0W&#10;2k/8SWMdW5EgHApUYGLsCylDY8hhWPueOHlnPziMSQ6t1ANOCe6s3GTZs3TYcVow2FNpqPmtL07B&#10;/P6D0ltDZ5Qu+xir/JiXVqnH5Xx4AxFpjvfwrX3SCjYv+RNc36Qn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GAkMMAAADdAAAADwAAAAAAAAAAAAAAAACYAgAAZHJzL2Rv&#10;d25yZXYueG1sUEsFBgAAAAAEAAQA9QAAAIgDAAAAAA==&#10;" filled="f" stroked="f"/>
                  <v:shape id="Triangle isocèle 2716" o:spid="_x0000_s1083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E4cUA&#10;AADdAAAADwAAAGRycy9kb3ducmV2LnhtbESPQYvCMBSE7wv+h/AEL8ua6sGVrlGKIop40OreH82z&#10;7dq8lCba+u+NIOxxmJlvmNmiM5W4U+NKywpGwwgEcWZ1ybmC82n9NQXhPLLGyjIpeJCDxbz3McNY&#10;25aPdE99LgKEXYwKCu/rWEqXFWTQDW1NHLyLbQz6IJtc6gbbADeVHEfRRBosOSwUWNOyoOya3owC&#10;Tv72v1Ups5W5bj4vuza5PfKDUoN+l/yA8NT5//C7vdUKxt+jCbzehCc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sThxQAAAN0AAAAPAAAAAAAAAAAAAAAAAJgCAABkcnMv&#10;ZG93bnJldi54bWxQSwUGAAAAAAQABAD1AAAAigMAAAAA&#10;" filled="f" stroked="f"/>
                </v:group>
                <v:shape id="Zone de texte 2717" o:spid="_x0000_s1084" type="#_x0000_t202" style="position:absolute;left:579;top:196;width:22929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CP8MA&#10;AADdAAAADwAAAGRycy9kb3ducmV2LnhtbESPzarCMBSE94LvEI7gRjTVhV6qUfzBn42Len2AQ3Ns&#10;i81JaaJWn94IgsthZr5hZovGlOJOtSssKxgOIhDEqdUFZwrO/9v+HwjnkTWWlknBkxws5u3WDGNt&#10;H5zQ/eQzESDsYlSQe1/FUro0J4NuYCvi4F1sbdAHWWdS1/gIcFPKURSNpcGCw0KOFa1zSq+nm1FA&#10;y8S+jle3M8lqs95dCqae3CvV7TTLKQhPjf+Fv+2DVjCaDCfweROe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GCP8MAAADdAAAADwAAAAAAAAAAAAAAAACYAgAAZHJzL2Rv&#10;d25yZXYueG1sUEsFBgAAAAAEAAQA9QAAAIgDAAAAAA==&#10;" filled="f" stroked="f">
                  <v:textbox inset="0,0,0,0">
                    <w:txbxContent>
                      <w:p w:rsidR="00392BAB" w:rsidRPr="003C460D" w:rsidRDefault="00392BAB" w:rsidP="00392BAB">
                        <w:pPr>
                          <w:pStyle w:val="Textedebulles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Electronique</w:t>
                        </w:r>
                        <w:bookmarkStart w:id="1" w:name="_GoBack"/>
                        <w:bookmarkEnd w:id="1"/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et système embarque</w:t>
                        </w:r>
                      </w:p>
                      <w:p w:rsidR="00392BAB" w:rsidRPr="007621F2" w:rsidRDefault="00392BAB" w:rsidP="00392BAB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92BAB" w:rsidRPr="00392BAB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986944" behindDoc="0" locked="0" layoutInCell="1" allowOverlap="1" wp14:anchorId="346EEC74" wp14:editId="1E71F73C">
                <wp:simplePos x="0" y="0"/>
                <wp:positionH relativeFrom="margin">
                  <wp:posOffset>-276225</wp:posOffset>
                </wp:positionH>
                <wp:positionV relativeFrom="paragraph">
                  <wp:posOffset>5080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2718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2719" name="Ellipse 2719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0C2BED" id="Grouper 54" o:spid="_x0000_s1026" style="position:absolute;margin-left:-21.75pt;margin-top:.4pt;width:23.9pt;height:23.9pt;z-index:251986944;mso-position-horizontal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">
                <v:oval id="Ellipse 2719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HJ8cA&#10;AADdAAAADwAAAGRycy9kb3ducmV2LnhtbESP3WoCMRSE7wt9h3AK3tWsFmpdjSIthUUQ6lZB7w6b&#10;sz+4OVk20U3f3hQKvRxm5htmuQ6mFTfqXWNZwWScgCAurG64UnD4/nx+A+E8ssbWMin4IQfr1ePD&#10;ElNtB97TLfeViBB2KSqove9SKV1Rk0E3th1x9ErbG/RR9pXUPQ4Rblo5TZJXabDhuFBjR+81FZf8&#10;ahQMeRnCV3Z++eDtbtadsuOmvB6VGj2FzQKEp+D/w3/tTCuYziZz+H0Tn4B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6ByfHAAAA3QAAAA8AAAAAAAAAAAAAAAAAmAIAAGRy&#10;cy9kb3ducmV2LnhtbFBLBQYAAAAABAAEAPUAAACMAwAAAAA=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4VNzAAAAA3QAAAA8AAABkcnMvZG93bnJldi54bWxET89rwjAUvgv+D+ENvGm6CiqdUUrFMY+r&#10;0vOjeWuLzUtJslr/e3MY7Pjx/d4fJ9OLkZzvLCt4XyUgiGurO24U3K7n5Q6ED8gae8uk4Ekejof5&#10;bI+Ztg/+prEMjYgh7DNU0IYwZFL6uiWDfmUH4sj9WGcwROgaqR0+YrjpZZokG2mw49jQ4kBFS/W9&#10;/DUKcjqvi8+trk73wVVjXhXVRZdKLd6m/ANEoCn8i//cX1pBuk3j/vgmPgF5e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ThU3MAAAADdAAAADwAAAAAAAAAAAAAAAACfAgAA&#10;ZHJzL2Rvd25yZXYueG1sUEsFBgAAAAAEAAQA9wAAAIwDAAAAAA==&#10;">
                  <v:imagedata r:id="rId20" o:title=""/>
                  <v:path arrowok="t"/>
                </v:shape>
                <w10:wrap type="through" anchorx="margin"/>
              </v:group>
            </w:pict>
          </mc:Fallback>
        </mc:AlternateContent>
      </w:r>
    </w:p>
    <w:sectPr w:rsidR="00AF7C19" w:rsidSect="00C7351D">
      <w:type w:val="continuous"/>
      <w:pgSz w:w="11900" w:h="16840"/>
      <w:pgMar w:top="1418" w:right="1418" w:bottom="82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1CD" w:rsidRDefault="001011CD" w:rsidP="00F07227">
      <w:r>
        <w:separator/>
      </w:r>
    </w:p>
  </w:endnote>
  <w:endnote w:type="continuationSeparator" w:id="0">
    <w:p w:rsidR="001011CD" w:rsidRDefault="001011CD" w:rsidP="00F0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3764250"/>
      <w:docPartObj>
        <w:docPartGallery w:val="Page Numbers (Bottom of Page)"/>
        <w:docPartUnique/>
      </w:docPartObj>
    </w:sdtPr>
    <w:sdtEndPr/>
    <w:sdtContent>
      <w:p w:rsidR="008B248E" w:rsidRDefault="00C7351D">
        <w:pPr>
          <w:pStyle w:val="Pieddepage"/>
        </w:pPr>
        <w:r>
          <w:rPr>
            <w:noProof/>
            <w:lang w:val="fr-CH" w:eastAsia="fr-CH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4" name="Grou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7351D" w:rsidRPr="00ED4FD4" w:rsidRDefault="00C7351D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D4FD4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ED4FD4">
                                  <w:instrText>PAGE    \* MERGEFORMAT</w:instrText>
                                </w:r>
                                <w:r w:rsidRPr="00ED4FD4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F67353" w:rsidRPr="00F67353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 w:rsidRPr="00ED4FD4"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  <w:r w:rsidR="00392BAB">
                                  <w:rPr>
                                    <w:sz w:val="16"/>
                                    <w:szCs w:val="16"/>
                                  </w:rPr>
                                  <w:t>/3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4" o:spid="_x0000_s1085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86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svC8IAAADaAAAADwAAAGRycy9kb3ducmV2LnhtbESPT4vCMBTE7wt+h/AEb2vqwvqnGkUW&#10;FnoR0arnR/Nsq81LaWLt7qc3guBxmJnfMItVZyrRUuNKywpGwwgEcWZ1ybmCQ/r7OQXhPLLGyjIp&#10;+CMHq2XvY4GxtnfeUbv3uQgQdjEqKLyvYyldVpBBN7Q1cfDOtjHog2xyqRu8B7ip5FcUjaXBksNC&#10;gTX9FJRd9zej4DuZmItL0t2/l+nm1Fbb+naUSg363XoOwlPn3+FXO9EKZv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svC8IAAADaAAAADwAAAAAAAAAAAAAA&#10;AAChAgAAZHJzL2Rvd25yZXYueG1sUEsFBgAAAAAEAAQA+QAAAJADAAAAAA==&#10;" strokecolor="#7f7f7f"/>
                  <v:rect id="Rectangle 78" o:spid="_x0000_s1087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PWsMA&#10;AADbAAAADwAAAGRycy9kb3ducmV2LnhtbERPTWvCQBC9F/wPywje6sYeio2uUqKFgherpeptyI7Z&#10;NNnZkF2T+O+7hUJv83ifs1wPthYdtb50rGA2TUAQ506XXCj4PL49zkH4gKyxdkwK7uRhvRo9LDHV&#10;rucP6g6hEDGEfYoKTAhNKqXPDVn0U9cQR+7qWoshwraQusU+httaPiXJs7RYcmww2FBmKK8ON6ug&#10;Mpvv7a66Z2f+6rLTPvQvl9Neqcl4eF2ACDSEf/Gf+13H+TP4/SUe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mPWsMAAADbAAAADwAAAAAAAAAAAAAAAACYAgAAZHJzL2Rv&#10;d25yZXYueG1sUEsFBgAAAAAEAAQA9QAAAIgDAAAAAA==&#10;" filled="f" strokecolor="#7f7f7f">
                    <v:textbox>
                      <w:txbxContent>
                        <w:p w:rsidR="00C7351D" w:rsidRPr="00ED4FD4" w:rsidRDefault="00C7351D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D4FD4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ED4FD4">
                            <w:instrText>PAGE    \* MERGEFORMAT</w:instrText>
                          </w:r>
                          <w:r w:rsidRPr="00ED4FD4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F67353" w:rsidRPr="00F67353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D4FD4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="00392BAB">
                            <w:rPr>
                              <w:sz w:val="16"/>
                              <w:szCs w:val="16"/>
                            </w:rPr>
                            <w:t>/3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1CD" w:rsidRDefault="001011CD" w:rsidP="00F07227">
      <w:r>
        <w:separator/>
      </w:r>
    </w:p>
  </w:footnote>
  <w:footnote w:type="continuationSeparator" w:id="0">
    <w:p w:rsidR="001011CD" w:rsidRDefault="001011CD" w:rsidP="00F07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61D9"/>
    <w:multiLevelType w:val="hybridMultilevel"/>
    <w:tmpl w:val="1EA855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2C2E7AA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Semibold" w:hAnsi="Segoe UI Semibold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3690F"/>
    <w:multiLevelType w:val="hybridMultilevel"/>
    <w:tmpl w:val="7E14264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8D082D2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4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91766"/>
    <w:multiLevelType w:val="hybridMultilevel"/>
    <w:tmpl w:val="AC305E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511E7EC4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8024D"/>
    <w:multiLevelType w:val="hybridMultilevel"/>
    <w:tmpl w:val="C874820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AA2EA28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15"/>
  </w:num>
  <w:num w:numId="4">
    <w:abstractNumId w:val="9"/>
  </w:num>
  <w:num w:numId="5">
    <w:abstractNumId w:val="14"/>
  </w:num>
  <w:num w:numId="6">
    <w:abstractNumId w:val="1"/>
  </w:num>
  <w:num w:numId="7">
    <w:abstractNumId w:val="7"/>
  </w:num>
  <w:num w:numId="8">
    <w:abstractNumId w:val="12"/>
  </w:num>
  <w:num w:numId="9">
    <w:abstractNumId w:val="16"/>
  </w:num>
  <w:num w:numId="10">
    <w:abstractNumId w:val="21"/>
  </w:num>
  <w:num w:numId="11">
    <w:abstractNumId w:val="24"/>
  </w:num>
  <w:num w:numId="12">
    <w:abstractNumId w:val="22"/>
  </w:num>
  <w:num w:numId="13">
    <w:abstractNumId w:val="26"/>
  </w:num>
  <w:num w:numId="14">
    <w:abstractNumId w:val="28"/>
  </w:num>
  <w:num w:numId="15">
    <w:abstractNumId w:val="11"/>
  </w:num>
  <w:num w:numId="16">
    <w:abstractNumId w:val="10"/>
  </w:num>
  <w:num w:numId="17">
    <w:abstractNumId w:val="0"/>
  </w:num>
  <w:num w:numId="18">
    <w:abstractNumId w:val="8"/>
  </w:num>
  <w:num w:numId="19">
    <w:abstractNumId w:val="25"/>
  </w:num>
  <w:num w:numId="20">
    <w:abstractNumId w:val="17"/>
  </w:num>
  <w:num w:numId="21">
    <w:abstractNumId w:val="20"/>
  </w:num>
  <w:num w:numId="22">
    <w:abstractNumId w:val="13"/>
  </w:num>
  <w:num w:numId="23">
    <w:abstractNumId w:val="23"/>
  </w:num>
  <w:num w:numId="24">
    <w:abstractNumId w:val="5"/>
  </w:num>
  <w:num w:numId="25">
    <w:abstractNumId w:val="4"/>
  </w:num>
  <w:num w:numId="26">
    <w:abstractNumId w:val="2"/>
  </w:num>
  <w:num w:numId="27">
    <w:abstractNumId w:val="19"/>
  </w:num>
  <w:num w:numId="28">
    <w:abstractNumId w:val="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F2"/>
    <w:rsid w:val="0001049D"/>
    <w:rsid w:val="000B523A"/>
    <w:rsid w:val="001011CD"/>
    <w:rsid w:val="00174502"/>
    <w:rsid w:val="001B15C9"/>
    <w:rsid w:val="001B55A0"/>
    <w:rsid w:val="002049E5"/>
    <w:rsid w:val="00253528"/>
    <w:rsid w:val="00287051"/>
    <w:rsid w:val="00287EDD"/>
    <w:rsid w:val="002A6527"/>
    <w:rsid w:val="002C42E2"/>
    <w:rsid w:val="00302BA8"/>
    <w:rsid w:val="003441EC"/>
    <w:rsid w:val="00381B36"/>
    <w:rsid w:val="00392BAB"/>
    <w:rsid w:val="003C460D"/>
    <w:rsid w:val="0043288E"/>
    <w:rsid w:val="00446CB6"/>
    <w:rsid w:val="00454AFA"/>
    <w:rsid w:val="00487158"/>
    <w:rsid w:val="00507FCA"/>
    <w:rsid w:val="0052388E"/>
    <w:rsid w:val="005327E7"/>
    <w:rsid w:val="005B2905"/>
    <w:rsid w:val="006C1D30"/>
    <w:rsid w:val="00760233"/>
    <w:rsid w:val="007621F2"/>
    <w:rsid w:val="007958E9"/>
    <w:rsid w:val="007F3E05"/>
    <w:rsid w:val="008424FA"/>
    <w:rsid w:val="008B248E"/>
    <w:rsid w:val="008C456E"/>
    <w:rsid w:val="00931E07"/>
    <w:rsid w:val="00945931"/>
    <w:rsid w:val="00A92B6E"/>
    <w:rsid w:val="00AA6C16"/>
    <w:rsid w:val="00AC5E3F"/>
    <w:rsid w:val="00AF7C19"/>
    <w:rsid w:val="00B00990"/>
    <w:rsid w:val="00B270C9"/>
    <w:rsid w:val="00B96176"/>
    <w:rsid w:val="00BC15FE"/>
    <w:rsid w:val="00BC5ADF"/>
    <w:rsid w:val="00C665CF"/>
    <w:rsid w:val="00C7351D"/>
    <w:rsid w:val="00CE06E8"/>
    <w:rsid w:val="00D171C4"/>
    <w:rsid w:val="00D2703E"/>
    <w:rsid w:val="00D873DD"/>
    <w:rsid w:val="00DA7296"/>
    <w:rsid w:val="00E46A6E"/>
    <w:rsid w:val="00EB441C"/>
    <w:rsid w:val="00ED4FD4"/>
    <w:rsid w:val="00F0059B"/>
    <w:rsid w:val="00F07227"/>
    <w:rsid w:val="00F13332"/>
    <w:rsid w:val="00F67353"/>
    <w:rsid w:val="00F93E26"/>
    <w:rsid w:val="00FC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7227"/>
  </w:style>
  <w:style w:type="paragraph" w:styleId="Pieddepage">
    <w:name w:val="footer"/>
    <w:basedOn w:val="Normal"/>
    <w:link w:val="Pieddepag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7227"/>
  </w:style>
  <w:style w:type="character" w:styleId="Lienhypertexte">
    <w:name w:val="Hyperlink"/>
    <w:basedOn w:val="Policepardfaut"/>
    <w:uiPriority w:val="99"/>
    <w:unhideWhenUsed/>
    <w:rsid w:val="007621F2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7621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21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iam.gerstein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liam.gerstein@gmail.com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g\AppData\Roaming\Microsoft\Templates\CV%20classique%20color&#233;%20(design%20horizont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795D16-9FF0-498B-A3FB-EE4589947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90A6AD-042F-4E99-91A5-667E318FA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classique coloré (design horizontal)</Template>
  <TotalTime>0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classique coloré (design horizontal)</vt:lpstr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classique coloré (design horizontal)</dc:title>
  <dc:subject/>
  <dc:creator/>
  <cp:keywords/>
  <dc:description/>
  <cp:lastModifiedBy/>
  <cp:revision>1</cp:revision>
  <dcterms:created xsi:type="dcterms:W3CDTF">2017-04-09T13:16:00Z</dcterms:created>
  <dcterms:modified xsi:type="dcterms:W3CDTF">2017-04-09T19:21:00Z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TC043158549991</vt:lpwstr>
  </property>
</Properties>
</file>