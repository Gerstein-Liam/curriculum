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26" w:rsidRDefault="00DA7296">
      <w:pPr>
        <w:sectPr w:rsidR="00F93E26" w:rsidSect="00F93E26">
          <w:footerReference w:type="default" r:id="rId9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7D7034B3" wp14:editId="408BE580">
                <wp:simplePos x="0" y="0"/>
                <wp:positionH relativeFrom="column">
                  <wp:posOffset>904942</wp:posOffset>
                </wp:positionH>
                <wp:positionV relativeFrom="paragraph">
                  <wp:posOffset>-486710</wp:posOffset>
                </wp:positionV>
                <wp:extent cx="2004695" cy="926432"/>
                <wp:effectExtent l="0" t="0" r="0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926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7621F2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Chemin St-Paul 22</w:t>
                            </w:r>
                          </w:p>
                          <w:p w:rsidR="00945931" w:rsidRPr="003C460D" w:rsidRDefault="007621F2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2503 Bienne</w:t>
                            </w:r>
                          </w:p>
                          <w:p w:rsidR="00945931" w:rsidRPr="003C460D" w:rsidRDefault="00945931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Tél.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078 675 31 34</w:t>
                            </w:r>
                          </w:p>
                          <w:p w:rsidR="007621F2" w:rsidRPr="00DA7296" w:rsidRDefault="00945931" w:rsidP="007621F2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0" w:history="1">
                              <w:r w:rsidR="007621F2" w:rsidRPr="007A0ADE">
                                <w:rPr>
                                  <w:rStyle w:val="Lienhypertexte"/>
                                  <w:rFonts w:ascii="Segoe UI Semilight" w:hAnsi="Segoe UI Semilight" w:cs="Segoe UI Semilight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liam.gerstein@gmail.com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034B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1.25pt;margin-top:-38.3pt;width:157.85pt;height:72.95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" filled="f" stroked="f">
                <v:textbox>
                  <w:txbxContent>
                    <w:p w:rsidR="00945931" w:rsidRPr="003C460D" w:rsidRDefault="007621F2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Chemin St-Paul 22</w:t>
                      </w:r>
                    </w:p>
                    <w:p w:rsidR="00945931" w:rsidRPr="003C460D" w:rsidRDefault="007621F2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2503 Bienne</w:t>
                      </w:r>
                    </w:p>
                    <w:p w:rsidR="00945931" w:rsidRPr="003C460D" w:rsidRDefault="00945931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Tél.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078 675 31 34</w:t>
                      </w:r>
                    </w:p>
                    <w:p w:rsidR="007621F2" w:rsidRPr="00DA7296" w:rsidRDefault="00945931" w:rsidP="007621F2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7621F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1" w:history="1">
                        <w:r w:rsidR="007621F2" w:rsidRPr="007A0ADE">
                          <w:rPr>
                            <w:rStyle w:val="Lienhypertexte"/>
                            <w:rFonts w:ascii="Segoe UI Semilight" w:hAnsi="Segoe UI Semilight" w:cs="Segoe UI Semilight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liam.gerstein@gmail.com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D4FD4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4390E18E" wp14:editId="2829CBEB">
                <wp:simplePos x="0" y="0"/>
                <wp:positionH relativeFrom="margin">
                  <wp:posOffset>909320</wp:posOffset>
                </wp:positionH>
                <wp:positionV relativeFrom="paragraph">
                  <wp:posOffset>-836295</wp:posOffset>
                </wp:positionV>
                <wp:extent cx="2021205" cy="469900"/>
                <wp:effectExtent l="0" t="0" r="0" b="63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FD4" w:rsidRPr="00ED4FD4" w:rsidRDefault="00ED4FD4" w:rsidP="00ED4FD4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FD4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GERSTEIN LIAM</w:t>
                            </w:r>
                          </w:p>
                          <w:p w:rsidR="00ED4FD4" w:rsidRPr="003C460D" w:rsidRDefault="00ED4FD4" w:rsidP="00ED4FD4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E18E" id="Zone de texte 12" o:spid="_x0000_s1027" type="#_x0000_t202" style="position:absolute;margin-left:71.6pt;margin-top:-65.85pt;width:159.15pt;height:37pt;z-index:-25134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" filled="f" stroked="f">
                <v:textbox>
                  <w:txbxContent>
                    <w:p w:rsidR="00ED4FD4" w:rsidRPr="00ED4FD4" w:rsidRDefault="00ED4FD4" w:rsidP="00ED4FD4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4FD4">
                        <w:rPr>
                          <w:rFonts w:ascii="Segoe UI Semilight" w:hAnsi="Segoe UI Semilight" w:cs="Segoe UI Semilight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GERSTEIN LIAM</w:t>
                      </w:r>
                    </w:p>
                    <w:p w:rsidR="00ED4FD4" w:rsidRPr="003C460D" w:rsidRDefault="00ED4FD4" w:rsidP="00ED4FD4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D5B38F2" wp14:editId="60FF5A17">
                <wp:simplePos x="0" y="0"/>
                <wp:positionH relativeFrom="column">
                  <wp:posOffset>-912495</wp:posOffset>
                </wp:positionH>
                <wp:positionV relativeFrom="paragraph">
                  <wp:posOffset>-899794</wp:posOffset>
                </wp:positionV>
                <wp:extent cx="7563485" cy="145669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1456690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D268" id="Rectangle 55" o:spid="_x0000_s1026" style="position:absolute;margin-left:-71.85pt;margin-top:-70.85pt;width:595.55pt;height:114.7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" fillcolor="#00aeac" stroked="f"/>
            </w:pict>
          </mc:Fallback>
        </mc:AlternateContent>
      </w:r>
      <w:r w:rsidR="00EB441C">
        <w:rPr>
          <w:noProof/>
          <w:lang w:val="fr-CH" w:eastAsia="fr-CH"/>
        </w:rPr>
        <w:drawing>
          <wp:anchor distT="0" distB="0" distL="114300" distR="114300" simplePos="0" relativeHeight="251967488" behindDoc="1" locked="0" layoutInCell="1" allowOverlap="1">
            <wp:simplePos x="0" y="0"/>
            <wp:positionH relativeFrom="column">
              <wp:posOffset>-529590</wp:posOffset>
            </wp:positionH>
            <wp:positionV relativeFrom="paragraph">
              <wp:posOffset>-839470</wp:posOffset>
            </wp:positionV>
            <wp:extent cx="1155942" cy="1393767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ho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942" cy="139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931" w:rsidRPr="00945931">
        <w:t xml:space="preserve"> </w:t>
      </w:r>
    </w:p>
    <w:p w:rsidR="00FC7D53" w:rsidRDefault="00ED4FD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738AB4A5" wp14:editId="7849C15C">
                <wp:simplePos x="0" y="0"/>
                <wp:positionH relativeFrom="page">
                  <wp:posOffset>4445000</wp:posOffset>
                </wp:positionH>
                <wp:positionV relativeFrom="paragraph">
                  <wp:posOffset>-614680</wp:posOffset>
                </wp:positionV>
                <wp:extent cx="2021205" cy="9144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Default="007621F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Né le 25/03/86</w:t>
                            </w:r>
                            <w:r w:rsidR="00945931"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45931"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31</w:t>
                            </w:r>
                            <w:r w:rsidR="00945931"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:rsidR="00AC5E3F" w:rsidRPr="003C460D" w:rsidRDefault="00F1333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 nationalité suisse/p</w:t>
                            </w:r>
                            <w:r w:rsidR="00ED4FD4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ruvien</w:t>
                            </w:r>
                          </w:p>
                          <w:p w:rsidR="00945931" w:rsidRPr="003C460D" w:rsidRDefault="007621F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Célibataire</w:t>
                            </w:r>
                          </w:p>
                          <w:p w:rsidR="00945931" w:rsidRPr="003C460D" w:rsidRDefault="007621F2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Abonnement général</w:t>
                            </w:r>
                          </w:p>
                          <w:p w:rsidR="00945931" w:rsidRPr="003C460D" w:rsidRDefault="00945931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B4A5" id="Zone de texte 5" o:spid="_x0000_s1028" type="#_x0000_t202" style="position:absolute;margin-left:350pt;margin-top:-48.4pt;width:159.15pt;height:1in;z-index:-2513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" filled="f" stroked="f">
                <v:textbox>
                  <w:txbxContent>
                    <w:p w:rsidR="00945931" w:rsidRDefault="007621F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Né le 25/03/86</w:t>
                      </w:r>
                      <w:r w:rsidR="00945931"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45931"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31</w:t>
                      </w:r>
                      <w:r w:rsidR="00945931"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:rsidR="00AC5E3F" w:rsidRPr="003C460D" w:rsidRDefault="00F1333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 nationalité suisse/p</w:t>
                      </w:r>
                      <w:r w:rsidR="00ED4FD4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ruvien</w:t>
                      </w:r>
                    </w:p>
                    <w:p w:rsidR="00945931" w:rsidRPr="003C460D" w:rsidRDefault="007621F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Célibataire</w:t>
                      </w:r>
                    </w:p>
                    <w:p w:rsidR="00945931" w:rsidRPr="003C460D" w:rsidRDefault="007621F2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Abonnement général</w:t>
                      </w:r>
                    </w:p>
                    <w:p w:rsidR="00945931" w:rsidRPr="003C460D" w:rsidRDefault="00945931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351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2CD8F9EF" wp14:editId="4F293076">
                <wp:simplePos x="0" y="0"/>
                <wp:positionH relativeFrom="column">
                  <wp:posOffset>3354070</wp:posOffset>
                </wp:positionH>
                <wp:positionV relativeFrom="paragraph">
                  <wp:posOffset>8149590</wp:posOffset>
                </wp:positionV>
                <wp:extent cx="2908300" cy="939165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F0059B" w:rsidRDefault="00287EDD" w:rsidP="00AA6C16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Voyage, guitare, boxe, science et technologies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F9EF" id="Zone de texte 38" o:spid="_x0000_s1029" type="#_x0000_t202" style="position:absolute;margin-left:264.1pt;margin-top:641.7pt;width:229pt;height:73.95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hKsgIAALE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" filled="f" stroked="f">
                <v:textbox>
                  <w:txbxContent>
                    <w:p w:rsidR="00945931" w:rsidRPr="00F0059B" w:rsidRDefault="00287EDD" w:rsidP="00AA6C16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Voyage, guitare, boxe, science et technologies </w:t>
                      </w:r>
                    </w:p>
                  </w:txbxContent>
                </v:textbox>
              </v:shape>
            </w:pict>
          </mc:Fallback>
        </mc:AlternateContent>
      </w:r>
      <w:r w:rsidR="00C7351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0B9A004" wp14:editId="6B810DB1">
                <wp:simplePos x="0" y="0"/>
                <wp:positionH relativeFrom="column">
                  <wp:posOffset>-163830</wp:posOffset>
                </wp:positionH>
                <wp:positionV relativeFrom="paragraph">
                  <wp:posOffset>8154670</wp:posOffset>
                </wp:positionV>
                <wp:extent cx="2476500" cy="7112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francais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Langue maternelle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espagnol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Seconde langue maternelle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ANGLAIS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Indépendant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ANGLAIS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F3E0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Débutant</w:t>
                            </w:r>
                          </w:p>
                          <w:p w:rsidR="007F3E05" w:rsidRPr="007F3E05" w:rsidRDefault="007F3E05" w:rsidP="007F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7621F2" w:rsidRPr="00F0059B" w:rsidRDefault="007621F2" w:rsidP="0043288E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A004" id="Zone de texte 37" o:spid="_x0000_s1030" type="#_x0000_t202" style="position:absolute;margin-left:-12.9pt;margin-top:642.1pt;width:195pt;height:56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" filled="f" stroked="f">
                <v:textbox>
                  <w:txbxContent>
                    <w:p w:rsid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francais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Langue maternelle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 xml:space="preserve">espagnol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Seconde langue maternelle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ANGLAIS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Indépendant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ANGLAIS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 xml:space="preserve">   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F3E0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Débutant</w:t>
                      </w:r>
                    </w:p>
                    <w:p w:rsidR="007F3E05" w:rsidRPr="007F3E05" w:rsidRDefault="007F3E05" w:rsidP="007F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Default="007621F2" w:rsidP="0043288E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7621F2" w:rsidRPr="00F0059B" w:rsidRDefault="007621F2" w:rsidP="0043288E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3E05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450368" behindDoc="0" locked="0" layoutInCell="1" allowOverlap="1" wp14:anchorId="310B9253" wp14:editId="7ABD631D">
                <wp:simplePos x="0" y="0"/>
                <wp:positionH relativeFrom="column">
                  <wp:posOffset>-215900</wp:posOffset>
                </wp:positionH>
                <wp:positionV relativeFrom="paragraph">
                  <wp:posOffset>7826375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7F3E05" w:rsidP="003C460D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Langues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B9253" id="Grouper 25" o:spid="_x0000_s1031" style="position:absolute;margin-left:-17pt;margin-top:616.25pt;width:188.45pt;height:28.1pt;z-index:251450368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">
                <v:group id="Grouper 26" o:spid="_x0000_s1032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33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QgsEA&#10;AADbAAAADwAAAGRycy9kb3ducmV2LnhtbESPwWrDMBBE74X8g9hAb43sHNLiWAlJiiH01jSQ62Kt&#10;LRNpZSzFdv++KhR6HGbmDVPuZ2fFSEPoPCvIVxkI4trrjlsF16/q5Q1EiMgarWdS8E0B9rvFU4mF&#10;9hN/0niJrUgQDgUqMDH2hZShNuQwrHxPnLzGDw5jkkMr9YBTgjsr11m2kQ47TgsGezoZqu+Xh1Mw&#10;H28ovTXUoHTZx1jl7/nJKvW8nA9bEJHm+B/+a5+1gvUr/H5JP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HEILBAAAA2wAAAA8AAAAAAAAAAAAAAAAAmAIAAGRycy9kb3du&#10;cmV2LnhtbFBLBQYAAAAABAAEAPUAAACGAwAAAAA=&#10;" filled="f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28" o:spid="_x0000_s1034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CysEA&#10;AADbAAAADwAAAGRycy9kb3ducmV2LnhtbERPyWrDMBC9B/oPYgK9hESODyW4kYNJCS2lh8Zt74M1&#10;XhJrZCx5+/vqUOjx8fbjaTatGKl3jWUF+10EgriwuuFKwffXZXsA4TyyxtYyKVjIwSl9WB0x0Xbi&#10;K425r0QIYZeggtr7LpHSFTUZdDvbEQeutL1BH2BfSd3jFMJNK+MoepIGGw4NNXZ0rqm454NRwNnt&#10;46dtZPFi7q+b8n3KhqX6VOpxPWfPIDzN/l/8537TCuIwNnwJP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wgsrBAAAA2wAAAA8AAAAAAAAAAAAAAAAAmAIAAGRycy9kb3du&#10;cmV2LnhtbFBLBQYAAAAABAAEAPUAAACGAwAAAAA=&#10;" filled="f" stroked="f"/>
                </v:group>
                <v:shape id="Zone de texte 29" o:spid="_x0000_s1035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945931" w:rsidRPr="003C460D" w:rsidRDefault="007F3E05" w:rsidP="003C460D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Langues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F3E05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3BECD39E" wp14:editId="6BD8DE8D">
                <wp:simplePos x="0" y="0"/>
                <wp:positionH relativeFrom="column">
                  <wp:posOffset>-561206</wp:posOffset>
                </wp:positionH>
                <wp:positionV relativeFrom="paragraph">
                  <wp:posOffset>7816215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9D24F" id="Grouper 52" o:spid="_x0000_s1026" style="position:absolute;margin-left:-44.2pt;margin-top:615.45pt;width:23.9pt;height:23.9pt;z-index:251867136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">
                <v:oval id="Ellipse 45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DFsYA&#10;AADbAAAADwAAAGRycy9kb3ducmV2LnhtbESP3WoCMRSE7wt9h3AKvdNsbbVlaxRpKSyCoNsK7d1h&#10;c/YHNyfLJrrx7Y0g9HKYmW+Y+TKYVpyod41lBU/jBARxYXXDlYKf76/RGwjnkTW2lknBmRwsF/d3&#10;c0y1HXhHp9xXIkLYpaig9r5LpXRFTQbd2HbE0Sttb9BH2VdS9zhEuGnlJElm0mDDcaHGjj5qKg75&#10;0SgY8jKEbfb3/MnrzWv3m+1X5XGv1ONDWL2D8BT8f/jWzrSCly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DFsYAAADbAAAADwAAAAAAAAAAAAAAAACYAgAAZHJz&#10;L2Rvd25yZXYueG1sUEsFBgAAAAAEAAQA9QAAAIsDAAAAAA==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88265;top:50165;width:130175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  <w:r w:rsidR="00454AFA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277921E" wp14:editId="50DBD1A0">
                <wp:simplePos x="0" y="0"/>
                <wp:positionH relativeFrom="column">
                  <wp:posOffset>-207645</wp:posOffset>
                </wp:positionH>
                <wp:positionV relativeFrom="paragraph">
                  <wp:posOffset>1722120</wp:posOffset>
                </wp:positionV>
                <wp:extent cx="6819900" cy="4171950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417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7621F2" w:rsidRDefault="007621F2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2016-actuellement</w:t>
                            </w:r>
                            <w:r w:rsidR="00945931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Digger dtr</w:t>
                            </w:r>
                            <w:r w:rsidR="00EB441C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TAVANNES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945931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ingénieur en systèmes embarqués</w:t>
                            </w:r>
                          </w:p>
                          <w:p w:rsidR="007621F2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de la nouvelle télécommande et du nouveau module radio</w:t>
                            </w:r>
                          </w:p>
                          <w:p w:rsidR="00945931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électronique [</w:t>
                            </w:r>
                            <w:r w:rsidR="00454AFA"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Prototypage</w:t>
                            </w:r>
                            <w:r w:rsidR="00454AFA"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PCB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sous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Altium</w:t>
                            </w:r>
                            <w:proofErr w:type="spellEnd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Designer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945931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logiciel embarqué [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et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Python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sur cible </w:t>
                            </w:r>
                            <w:proofErr w:type="spellStart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Atmega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7621F2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sur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CAN BUS J1939</w:t>
                            </w:r>
                          </w:p>
                          <w:p w:rsidR="007621F2" w:rsidRPr="007621F2" w:rsidRDefault="007621F2" w:rsidP="007621F2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Conception et impression 3D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Autodesk </w:t>
                            </w:r>
                            <w:proofErr w:type="spellStart"/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Inventor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945931" w:rsidRPr="007621F2" w:rsidRDefault="00945931" w:rsidP="0043288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171C4" w:rsidRPr="007621F2" w:rsidRDefault="007621F2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2014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hes-so fribourg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travail </w:t>
                            </w:r>
                            <w:r w:rsidR="000B523A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de semestre et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de bachelor</w:t>
                            </w:r>
                            <w:r w:rsidR="000B523A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3eme année</w:t>
                            </w:r>
                          </w:p>
                          <w:p w:rsidR="00D171C4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d’un système de monitoring à distance de ruche</w:t>
                            </w:r>
                          </w:p>
                          <w:p w:rsidR="00D171C4" w:rsidRPr="007621F2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logici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el embarqué en 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luegigascript</w:t>
                            </w:r>
                            <w:proofErr w:type="spellEnd"/>
                          </w:p>
                          <w:p w:rsidR="00945931" w:rsidRDefault="007621F2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</w:t>
                            </w:r>
                            <w:r w:rsidR="00EB441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d’une communication bidirectionnelle basé sur l’internet, le </w:t>
                            </w:r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GSM/GPRS</w:t>
                            </w:r>
                            <w:r w:rsidR="00EB441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le </w:t>
                            </w:r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Bluetooth </w:t>
                            </w:r>
                            <w:proofErr w:type="spellStart"/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Low</w:t>
                            </w:r>
                            <w:proofErr w:type="spellEnd"/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B441C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Energy</w:t>
                            </w:r>
                            <w:proofErr w:type="spellEnd"/>
                          </w:p>
                          <w:p w:rsidR="00EB441C" w:rsidRDefault="00EB441C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d’une application Web de type Single Page [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HTML,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CSS,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JAVASCRIPT,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PHP, MYSQL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2013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hes-so fribourg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travail de SEMESTRE</w:t>
                            </w:r>
                            <w:r w:rsidR="000B523A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2eme année</w:t>
                            </w: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u réseau</w:t>
                            </w: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informatique d’</w:t>
                            </w:r>
                            <w:r w:rsidR="000B523A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une entreprise [fictive]</w:t>
                            </w: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de l’architecture réseau et systèmes [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routing</w:t>
                            </w:r>
                            <w:proofErr w:type="spellEnd"/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et 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accès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sécurité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serveur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s (</w:t>
                            </w:r>
                            <w:proofErr w:type="spellStart"/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Voip</w:t>
                            </w:r>
                            <w:proofErr w:type="spellEnd"/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 mail, Web</w:t>
                            </w:r>
                            <w:proofErr w:type="gramStart"/>
                            <w:r w:rsidR="00C7351D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 w:rsidR="00C7351D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EB441C" w:rsidRDefault="00EB441C" w:rsidP="00EB441C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d</w:t>
                            </w:r>
                            <w:r w:rsidR="000B52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u site Web d’entreprise [</w:t>
                            </w:r>
                            <w:r w:rsidR="000B523A"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HTML, CSS</w:t>
                            </w:r>
                            <w:r w:rsidR="000B523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0B523A" w:rsidRPr="007621F2" w:rsidRDefault="000B523A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2009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epam moutier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travail de SEMESTRE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matu technique</w:t>
                            </w:r>
                          </w:p>
                          <w:p w:rsidR="000B523A" w:rsidRPr="00C7351D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Création d’une entreprise et d’un produit avec l’aide de 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Genilem</w:t>
                            </w:r>
                            <w:proofErr w:type="spellEnd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0B523A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Le 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CleverBag</w:t>
                            </w:r>
                            <w:proofErr w:type="spellEnd"/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était un sac de voyage transformable en étagère.    </w:t>
                            </w:r>
                          </w:p>
                          <w:p w:rsidR="000B523A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d</w:t>
                            </w:r>
                            <w:r w:rsid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u produit, recherche de fabricant, vente</w:t>
                            </w:r>
                          </w:p>
                          <w:p w:rsidR="000B523A" w:rsidRPr="007621F2" w:rsidRDefault="000B523A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2008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belfort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electronicien</w:t>
                            </w:r>
                          </w:p>
                          <w:p w:rsidR="000B523A" w:rsidRPr="00C7351D" w:rsidRDefault="000B523A" w:rsidP="000B523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Réparation de l'électronique d'une entreprise sinistrée à Genève</w:t>
                            </w:r>
                          </w:p>
                          <w:p w:rsidR="00454AFA" w:rsidRPr="007621F2" w:rsidRDefault="00454AFA" w:rsidP="00454AF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2008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ltsi st-imier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travail de cfc</w:t>
                            </w:r>
                          </w:p>
                          <w:p w:rsidR="00454AFA" w:rsidRPr="00C7351D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Développement d'une voiture télécommandé avec comme point de départ le moteur de traction, le servomoteur, le châssis, et les roues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électronique de la télécommande et de la voiture [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prototypage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PCB sur </w:t>
                            </w:r>
                            <w:proofErr w:type="spellStart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Protel</w:t>
                            </w:r>
                            <w:proofErr w:type="spellEnd"/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DXP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 production des PCB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 logiciel embarqué [Langage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assembleur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et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sur cible </w:t>
                            </w:r>
                            <w:r w:rsidRPr="00ED4FD4">
                              <w:rPr>
                                <w:rFonts w:ascii="Segoe UI Semilight" w:hAnsi="Segoe UI Semilight" w:cs="Segoe UI Semilight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PIC16F877</w:t>
                            </w: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51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de la communication </w:t>
                            </w:r>
                          </w:p>
                          <w:p w:rsidR="00454AFA" w:rsidRPr="00454AFA" w:rsidRDefault="00454AFA" w:rsidP="00454AF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454AFA" w:rsidRPr="000B523A" w:rsidRDefault="00454AFA" w:rsidP="00454AF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0B523A" w:rsidRPr="000B523A" w:rsidRDefault="000B523A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EB441C" w:rsidRDefault="00EB441C" w:rsidP="000B523A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EB441C" w:rsidRPr="007621F2" w:rsidRDefault="00EB441C" w:rsidP="00EB441C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921E" id="Zone de texte 35" o:spid="_x0000_s1036" type="#_x0000_t202" style="position:absolute;margin-left:-16.35pt;margin-top:135.6pt;width:537pt;height:328.5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" filled="f" stroked="f">
                <v:textbox>
                  <w:txbxContent>
                    <w:p w:rsidR="00945931" w:rsidRPr="007621F2" w:rsidRDefault="007621F2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2016-actuellement</w:t>
                      </w:r>
                      <w:r w:rsidR="00945931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Digger dtr</w:t>
                      </w:r>
                      <w:r w:rsidR="00EB441C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 xml:space="preserve"> TAVANNES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945931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ingénieur en systèmes embarqués</w:t>
                      </w:r>
                    </w:p>
                    <w:p w:rsidR="007621F2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7621F2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de la nouvelle télécommande et du nouveau module radio</w:t>
                      </w:r>
                    </w:p>
                    <w:p w:rsidR="00945931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électronique [</w:t>
                      </w:r>
                      <w:r w:rsidR="00454AFA"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Prototypage</w:t>
                      </w:r>
                      <w:r w:rsidR="00454AFA"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PCB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sous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Altium</w:t>
                      </w:r>
                      <w:proofErr w:type="spellEnd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Designer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945931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logiciel embarqué [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et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Python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sur cible </w:t>
                      </w:r>
                      <w:proofErr w:type="spellStart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Atmega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7621F2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sur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CAN BUS J1939</w:t>
                      </w:r>
                    </w:p>
                    <w:p w:rsidR="007621F2" w:rsidRPr="007621F2" w:rsidRDefault="007621F2" w:rsidP="007621F2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Conception et impression 3D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Autodesk </w:t>
                      </w:r>
                      <w:proofErr w:type="spellStart"/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Inventor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945931" w:rsidRPr="007621F2" w:rsidRDefault="00945931" w:rsidP="0043288E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Verdana" w:hAnsi="Verdana" w:cs="SegoePro-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171C4" w:rsidRPr="007621F2" w:rsidRDefault="007621F2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2014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hes-so fribourg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travail </w:t>
                      </w:r>
                      <w:r w:rsidR="000B523A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de semestre et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de bachelor</w:t>
                      </w:r>
                      <w:r w:rsidR="000B523A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3eme année</w:t>
                      </w:r>
                    </w:p>
                    <w:p w:rsidR="00D171C4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7621F2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d’un système de monitoring à distance de ruche</w:t>
                      </w:r>
                    </w:p>
                    <w:p w:rsidR="00D171C4" w:rsidRPr="007621F2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logici</w:t>
                      </w:r>
                      <w:r w:rsid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el embarqué en 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luegigascript</w:t>
                      </w:r>
                      <w:proofErr w:type="spellEnd"/>
                    </w:p>
                    <w:p w:rsidR="00945931" w:rsidRDefault="007621F2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</w:t>
                      </w:r>
                      <w:r w:rsidR="00EB441C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d’une communication bidirectionnelle basé sur l’internet, le </w:t>
                      </w:r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GSM/GPRS</w:t>
                      </w:r>
                      <w:r w:rsidR="00EB441C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, le </w:t>
                      </w:r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Bluetooth </w:t>
                      </w:r>
                      <w:proofErr w:type="spellStart"/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Low</w:t>
                      </w:r>
                      <w:proofErr w:type="spellEnd"/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B441C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Energy</w:t>
                      </w:r>
                      <w:proofErr w:type="spellEnd"/>
                    </w:p>
                    <w:p w:rsidR="00EB441C" w:rsidRDefault="00EB441C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d’une application Web de type Single Page [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HTML,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CSS,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JAVASCRIPT,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PHP, MYSQL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EB441C" w:rsidRPr="007621F2" w:rsidRDefault="00EB441C" w:rsidP="00EB441C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2013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hes-so fribourg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travail de SEMESTRE</w:t>
                      </w:r>
                      <w:r w:rsidR="000B523A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2eme année</w:t>
                      </w:r>
                    </w:p>
                    <w:p w:rsidR="00EB441C" w:rsidRPr="007621F2" w:rsidRDefault="00EB441C" w:rsidP="00EB441C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7621F2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</w:t>
                      </w:r>
                      <w:r w:rsid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u réseau</w:t>
                      </w: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informatique d’</w:t>
                      </w:r>
                      <w:r w:rsidR="000B523A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une entreprise [fictive]</w:t>
                      </w:r>
                    </w:p>
                    <w:p w:rsidR="00EB441C" w:rsidRPr="007621F2" w:rsidRDefault="00EB441C" w:rsidP="00EB441C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de l’architecture réseau et systèmes [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routing</w:t>
                      </w:r>
                      <w:proofErr w:type="spellEnd"/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et 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accès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sécurité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serveur</w:t>
                      </w:r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s (</w:t>
                      </w:r>
                      <w:proofErr w:type="spellStart"/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Voip</w:t>
                      </w:r>
                      <w:proofErr w:type="spellEnd"/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, mail, Web</w:t>
                      </w:r>
                      <w:proofErr w:type="gramStart"/>
                      <w:r w:rsidR="00C7351D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proofErr w:type="gramEnd"/>
                      <w:r w:rsidR="00C7351D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EB441C" w:rsidRDefault="00EB441C" w:rsidP="00EB441C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d</w:t>
                      </w:r>
                      <w:r w:rsidR="000B523A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u site Web d’entreprise [</w:t>
                      </w:r>
                      <w:r w:rsidR="000B523A"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HTML, CSS</w:t>
                      </w:r>
                      <w:r w:rsidR="000B523A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0B523A" w:rsidRPr="007621F2" w:rsidRDefault="000B523A" w:rsidP="000B523A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2009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epam moutier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travail de SEMESTRE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matu technique</w:t>
                      </w:r>
                    </w:p>
                    <w:p w:rsidR="000B523A" w:rsidRPr="00C7351D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Création d’une entreprise et d’un produit avec l’aide de 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Genilem</w:t>
                      </w:r>
                      <w:proofErr w:type="spellEnd"/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. </w:t>
                      </w:r>
                    </w:p>
                    <w:p w:rsidR="000B523A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Le 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CleverBag</w:t>
                      </w:r>
                      <w:proofErr w:type="spellEnd"/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était un sac de voyage transformable en étagère.    </w:t>
                      </w:r>
                    </w:p>
                    <w:p w:rsidR="000B523A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d</w:t>
                      </w:r>
                      <w:r w:rsid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u produit, recherche de fabricant, vente</w:t>
                      </w:r>
                    </w:p>
                    <w:p w:rsidR="000B523A" w:rsidRPr="007621F2" w:rsidRDefault="000B523A" w:rsidP="000B523A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2008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belfort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electronicien</w:t>
                      </w:r>
                    </w:p>
                    <w:p w:rsidR="000B523A" w:rsidRPr="00C7351D" w:rsidRDefault="000B523A" w:rsidP="000B523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Réparation de l'électronique d'une entreprise sinistrée à Genève</w:t>
                      </w:r>
                    </w:p>
                    <w:p w:rsidR="00454AFA" w:rsidRPr="007621F2" w:rsidRDefault="00454AFA" w:rsidP="00454AFA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2008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ltsi st-imier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travail de cfc</w:t>
                      </w:r>
                    </w:p>
                    <w:p w:rsidR="00454AFA" w:rsidRPr="00C7351D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Développement d'une voiture télécommandé avec comme point de départ le moteur de traction, le servomoteur, le châssis, et les roues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électronique de la télécommande et de la voiture [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prototypage</w:t>
                      </w:r>
                      <w:r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PCB sur </w:t>
                      </w:r>
                      <w:proofErr w:type="spellStart"/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Protel</w:t>
                      </w:r>
                      <w:proofErr w:type="spellEnd"/>
                      <w:r w:rsidRPr="00C7351D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DXP</w:t>
                      </w:r>
                      <w:r w:rsidRPr="00C7351D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>, production des PCB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 logiciel embarqué [Langage</w:t>
                      </w:r>
                      <w:r w:rsidRPr="00C7351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assembleur 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et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Pr="00ED4FD4">
                        <w:rPr>
                          <w:rFonts w:ascii="Segoe UI Semilight" w:hAnsi="Segoe UI Semilight" w:cs="Segoe UI Semilight"/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sur cible </w:t>
                      </w:r>
                      <w:r w:rsidRPr="00ED4FD4">
                        <w:rPr>
                          <w:rFonts w:ascii="Segoe UI Semilight" w:hAnsi="Segoe UI Semilight" w:cs="Segoe UI Semilight"/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PIC16F877</w:t>
                      </w: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C7351D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de la communication </w:t>
                      </w:r>
                    </w:p>
                    <w:p w:rsidR="00454AFA" w:rsidRPr="00454AFA" w:rsidRDefault="00454AFA" w:rsidP="00454AF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454AFA" w:rsidRPr="000B523A" w:rsidRDefault="00454AFA" w:rsidP="00454AF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0B523A" w:rsidRPr="000B523A" w:rsidRDefault="000B523A" w:rsidP="000B523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EB441C" w:rsidRDefault="00EB441C" w:rsidP="000B523A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EB441C" w:rsidRPr="007621F2" w:rsidRDefault="00EB441C" w:rsidP="00EB441C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4AF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279DC052" wp14:editId="6551BD00">
                <wp:simplePos x="0" y="0"/>
                <wp:positionH relativeFrom="column">
                  <wp:posOffset>-600075</wp:posOffset>
                </wp:positionH>
                <wp:positionV relativeFrom="paragraph">
                  <wp:posOffset>5894070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754005" id="Grouper 53" o:spid="_x0000_s1026" style="position:absolute;margin-left:-47.25pt;margin-top:464.1pt;width:23.9pt;height:23.9pt;z-index:251823104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">
                <v:oval id="Ellipse 42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9bYs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F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1tixQAAANsAAAAPAAAAAAAAAAAAAAAAAJgCAABkcnMv&#10;ZG93bnJldi54bWxQSwUGAAAAAAQABAD1AAAAigMAAAAA&#10;" fillcolor="#00aeac" stroked="f"/>
                <v:shape id="Image 3" o:spid="_x0000_s1028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NBFbEAAAA2wAAAA8AAABkcnMvZG93bnJldi54bWxEj91qwkAUhO8LvsNyCt7ppkVKSV1DKBZ/&#10;wGJtvT9kj9nQ7NmQXWPSp3cFoZfDzHzDzLPe1qKj1leOFTxNExDEhdMVlwp+vj8mryB8QNZYOyYF&#10;A3nIFqOHOabaXfiLukMoRYSwT1GBCaFJpfSFIYt+6hri6J1cazFE2ZZSt3iJcFvL5yR5kRYrjgsG&#10;G3o3VPwezlbBttztc7nbONRLs+o+/wbfHAelxo99/gYiUB/+w/f2WiuYzeD2Jf4Aub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NBFbEAAAA2wAAAA8AAAAAAAAAAAAAAAAA&#10;nwIAAGRycy9kb3ducmV2LnhtbFBLBQYAAAAABAAEAPcAAACQAwAAAAA=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 w:rsidR="00454AF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417600" behindDoc="0" locked="0" layoutInCell="1" allowOverlap="1" wp14:anchorId="2FDE6006" wp14:editId="204FB8F9">
                <wp:simplePos x="0" y="0"/>
                <wp:positionH relativeFrom="column">
                  <wp:posOffset>-209550</wp:posOffset>
                </wp:positionH>
                <wp:positionV relativeFrom="paragraph">
                  <wp:posOffset>5905500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3E05" w:rsidRPr="003C460D" w:rsidRDefault="007F3E05" w:rsidP="007F3E05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Parcours et formations</w:t>
                              </w:r>
                            </w:p>
                            <w:p w:rsidR="00945931" w:rsidRPr="007621F2" w:rsidRDefault="00945931" w:rsidP="007621F2">
                              <w:pPr>
                                <w:rPr>
                                  <w:color w:val="FFFFFF" w:themeColor="background1"/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E6006" id="Grouper 20" o:spid="_x0000_s1037" style="position:absolute;margin-left:-16.5pt;margin-top:465pt;width:188.45pt;height:28.1pt;z-index:251417600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">
                <v:group id="Grouper 21" o:spid="_x0000_s1038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39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40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41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7F3E05" w:rsidRPr="003C460D" w:rsidRDefault="007F3E05" w:rsidP="007F3E05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Parcours et formations</w:t>
                        </w:r>
                      </w:p>
                      <w:p w:rsidR="00945931" w:rsidRPr="007621F2" w:rsidRDefault="00945931" w:rsidP="007621F2">
                        <w:pPr>
                          <w:rPr>
                            <w:color w:val="FFFFFF" w:themeColor="background1"/>
                            <w:lang w:val="fr-CH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C5E3F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E5B0E58" wp14:editId="02B773AA">
                <wp:simplePos x="0" y="0"/>
                <wp:positionH relativeFrom="column">
                  <wp:posOffset>-264795</wp:posOffset>
                </wp:positionH>
                <wp:positionV relativeFrom="paragraph">
                  <wp:posOffset>6224270</wp:posOffset>
                </wp:positionV>
                <wp:extent cx="6324600" cy="1327150"/>
                <wp:effectExtent l="0" t="0" r="0" b="635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2016-actuellemenT-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ingénieur en systèmes embarqués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71C4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D171C4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digger dtr tavannes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2014-2016                 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Voyage en amérique latine &amp; asie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pérou, colombie, thailande, laos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2010-2014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BACHELOR HES INFORMATIQUE ET TELECOMMUNICATION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EIA-FR FRIBOURG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2009-2010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SéJOUR AU PEROU</w:t>
                            </w:r>
                          </w:p>
                          <w:p w:rsidR="00AC5E3F" w:rsidRDefault="00DA7296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2008-2009</w:t>
                            </w:r>
                            <w:r w:rsidR="00AC5E3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                 -</w:t>
                            </w:r>
                            <w:r w:rsidR="00AC5E3F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C5E3F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AC5E3F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C5E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MATURITE PROFESSIONNELLE TECHNIQUE</w:t>
                            </w:r>
                            <w:r w:rsidR="00AC5E3F"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="00AC5E3F"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C5E3F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EPAM MOUTIER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</w:t>
                            </w:r>
                            <w:r w:rsidR="00DA7296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07-2008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voyage en amérique latine et sejour au perou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Mexique,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 xml:space="preserve"> guatemala, perou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04-2007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                 -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cfc en élecronique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ltsi st-imier</w:t>
                            </w: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P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AC5E3F" w:rsidRPr="00AC5E3F" w:rsidRDefault="00AC5E3F" w:rsidP="00AC5E3F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0E58" id="Zone de texte 36" o:spid="_x0000_s1042" type="#_x0000_t202" style="position:absolute;margin-left:-20.85pt;margin-top:490.1pt;width:498pt;height:10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" filled="f" stroked="f">
                <v:textbox>
                  <w:txbxContent>
                    <w:p w:rsidR="00945931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2016-actuellemenT-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ingénieur en systèmes embarqués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D171C4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D171C4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digger dtr tavannes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2014-2016                 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Voyage en amérique latine &amp; asie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pérou, colombie, thailande, laos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2010-2014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BACHELOR HES INFORMATIQUE ET TELECOMMUNICATION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EIA-FR FRIBOURG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2009-2010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SéJOUR AU PEROU</w:t>
                      </w:r>
                    </w:p>
                    <w:p w:rsidR="00AC5E3F" w:rsidRDefault="00DA7296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2008-2009</w:t>
                      </w:r>
                      <w:r w:rsidR="00AC5E3F"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  -</w:t>
                      </w:r>
                      <w:r w:rsidR="00AC5E3F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="00AC5E3F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AC5E3F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C5E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MATURITE PROFESSIONNELLE TECHNIQUE</w:t>
                      </w:r>
                      <w:r w:rsidR="00AC5E3F"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="00AC5E3F"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C5E3F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EPAM MOUTIER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</w:t>
                      </w:r>
                      <w:r w:rsidR="00DA7296"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07-2008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voyage en amérique latine et sejour au perou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Mexique,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 xml:space="preserve"> guatemala, perou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04-2007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                  -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cfc en élecronique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  <w:t>ltsi st-imier</w:t>
                      </w: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P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AC5E3F" w:rsidRPr="00AC5E3F" w:rsidRDefault="00AC5E3F" w:rsidP="00AC5E3F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523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29BC243A" wp14:editId="72F16E34">
                <wp:simplePos x="0" y="0"/>
                <wp:positionH relativeFrom="column">
                  <wp:posOffset>2854325</wp:posOffset>
                </wp:positionH>
                <wp:positionV relativeFrom="paragraph">
                  <wp:posOffset>7803515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37128" id="Grouper 51" o:spid="_x0000_s1026" style="position:absolute;margin-left:224.75pt;margin-top:614.45pt;width:23.9pt;height:23.9pt;z-index:251909120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M2EwYjA1NTYtZDAyOS00&#10;OWY1LTk2YjQtMTNkZjAwZWMyNmE2PC9zdEV2dDppbnN0YW5jZUlEPgogICAgICAgICAgICAgICAg&#10;ICA8c3RFdnQ6d2hlbj4yMDE0LTA0LTIzVDEyOjE2OjQy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mY3YjQ3ODFiLWIzYmMtNDViZi1iOTAyLTdk&#10;MTI3YTY3NGU4NDwvc3RFdnQ6aW5zdGFuY2VJRD4KICAgICAgICAgICAgICAgICAgPHN0RXZ0Ondo&#10;ZW4+MjAxNC0wNC0yM1QxMjoxNjo0Mi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NTA8L2V4aWY6UGl4ZWxY&#10;RGltZW5zaW9uPgogICAgICAgICA8ZXhpZjpQaXhlbFlEaW1lbnNpb24+MzY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siMIA&#10;AADbAAAADwAAAGRycy9kb3ducmV2LnhtbERPW2vCMBR+H/gfwhH2tqa6sY3OKKIMykDQboK+HZrT&#10;C2tOShNt9u/Ng7DHj+++WAXTiSsNrrWsYJakIIhLq1uuFfx8fz69g3AeWWNnmRT8kYPVcvKwwEzb&#10;kQ90LXwtYgi7DBU03veZlK5syKBLbE8cucoOBn2EQy31gGMMN52cp+mrNNhybGiwp01D5W9xMQrG&#10;ogphn5+ft/y1e+tP+XFdXY5KPU7D+gOEp+D/xXd3rhW8xLHx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2yIwgAAANsAAAAPAAAAAAAAAAAAAAAAAJgCAABkcnMvZG93&#10;bnJldi54bWxQSwUGAAAAAAQABAD1AAAAhwMAAAAA&#10;" fillcolor="#00aeac" stroked="f"/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Ki7AAAAA2wAAAA8AAABkcnMvZG93bnJldi54bWxET89rwjAUvg/8H8ITdptphY1RjVILsrGd&#10;2u3g8ZE8m2LzUppo639vDoMdP77f2/3senGjMXSeFeSrDASx9qbjVsHvz/HlHUSIyAZ7z6TgTgH2&#10;u8XTFgvjJ67p1sRWpBAOBSqwMQ6FlEFbchhWfiBO3NmPDmOCYyvNiFMKd71cZ9mbdNhxarA4UGVJ&#10;X5qrU/BdHu3XqaouGbr6UOeV/nBSK/W8nMsNiEhz/Bf/uT+Ngte0Pn1JP0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GcqLsAAAADbAAAADwAAAAAAAAAAAAAAAACfAgAA&#10;ZHJzL2Rvd25yZXYueG1sUEsFBgAAAAAEAAQA9wAAAIwDAAAAAA==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 w:rsidR="000B523A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 wp14:anchorId="1FD15ED0" wp14:editId="35EF50BE">
                <wp:simplePos x="0" y="0"/>
                <wp:positionH relativeFrom="column">
                  <wp:posOffset>3258185</wp:posOffset>
                </wp:positionH>
                <wp:positionV relativeFrom="paragraph">
                  <wp:posOffset>7796530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31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Zone de texte 34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F0059B" w:rsidRDefault="00F0059B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59B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15ED0" id="Grouper 30" o:spid="_x0000_s1043" style="position:absolute;margin-left:256.55pt;margin-top:613.9pt;width:188.45pt;height:29.75pt;z-index:251582464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">
                <v:group id="Grouper 31" o:spid="_x0000_s104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4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lx8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s0a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JcfBAAAA2wAAAA8AAAAAAAAAAAAAAAAAmAIAAGRycy9kb3du&#10;cmV2LnhtbFBLBQYAAAAABAAEAPUAAACGAwAAAAA=&#10;" filled="f" stroked="f"/>
                  <v:shape id="Triangle isocèle 33" o:spid="_x0000_s104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2GZsMA&#10;AADbAAAADwAAAGRycy9kb3ducmV2LnhtbESPQYvCMBSE74L/ITzBi2jqCiJdo5RdZEU8aHe9P5pn&#10;27V5KU209d8bQfA4zMw3zHLdmUrcqHGlZQXTSQSCOLO65FzB3+9mvADhPLLGyjIpuJOD9arfW2Ks&#10;bctHuqU+FwHCLkYFhfd1LKXLCjLoJrYmDt7ZNgZ9kE0udYNtgJtKfkTRXBosOSwUWNNXQdklvRoF&#10;nPzvT1Ups29z+Rmdd21yvecHpYaDLvkE4anz7/CrvdUKZj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2GZsMAAADbAAAADwAAAAAAAAAAAAAAAACYAgAAZHJzL2Rv&#10;d25yZXYueG1sUEsFBgAAAAAEAAQA9QAAAIgDAAAAAA==&#10;" filled="f" stroked="f"/>
                </v:group>
                <v:shape id="Zone de texte 34" o:spid="_x0000_s1047" type="#_x0000_t202" style="position:absolute;left:431;top:-209;width:22930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nusQA&#10;AADbAAAADwAAAGRycy9kb3ducmV2LnhtbESPzWrDMBCE74G+g9hCLqGR04R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p7rEAAAA2wAAAA8AAAAAAAAAAAAAAAAAmAIAAGRycy9k&#10;b3ducmV2LnhtbFBLBQYAAAAABAAEAPUAAACJAwAAAAA=&#10;" filled="f" stroked="f">
                  <v:textbox inset="0,0,0,0">
                    <w:txbxContent>
                      <w:p w:rsidR="00945931" w:rsidRPr="00F0059B" w:rsidRDefault="00F0059B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59B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0A7B228" wp14:editId="747D8EF3">
                <wp:simplePos x="0" y="0"/>
                <wp:positionH relativeFrom="column">
                  <wp:posOffset>-530225</wp:posOffset>
                </wp:positionH>
                <wp:positionV relativeFrom="paragraph">
                  <wp:posOffset>1413510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0B9E80" id="Grouper 54" o:spid="_x0000_s1026" style="position:absolute;margin-left:-41.75pt;margin-top:111.3pt;width:23.9pt;height:23.9pt;z-index:251712512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ZjU1MjFhNGYtMmE0ZC00&#10;ZDRiLWEyNGQtZTkyNjk2ZGIwNWZkPC9zdEV2dDppbnN0YW5jZUlEPgogICAgICAgICAgICAgICAg&#10;ICA8c3RFdnQ6d2hlbj4yMDE0LTA0LTIzVDEyOjE0OjI0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jI2ZGRmMTc0LTE1MGEtNDZiYi04Y2U5LWVh&#10;YzNmZmIzYThiYTwvc3RFdnQ6aW5zdGFuY2VJRD4KICAgICAgICAgICAgICAgICAgPHN0RXZ0Ondo&#10;ZW4+MjAxNC0wNC0yM1QxMjoxNDoyNC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ODM8L2V4aWY6UGl4ZWxY&#10;RGltZW5zaW9uPgogICAgICAgICA8ZXhpZjpQaXhlbFlEaW1lbnNpb24+NzM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    <v:imagedata r:id="rId20" o:title=""/>
                  <v:path arrowok="t"/>
                </v:shape>
                <w10:wrap type="through"/>
              </v:group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538432" behindDoc="0" locked="0" layoutInCell="1" allowOverlap="1" wp14:anchorId="5995ED8D" wp14:editId="41BB589C">
                <wp:simplePos x="0" y="0"/>
                <wp:positionH relativeFrom="column">
                  <wp:posOffset>-137795</wp:posOffset>
                </wp:positionH>
                <wp:positionV relativeFrom="paragraph">
                  <wp:posOffset>1428750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3E05" w:rsidRPr="003C460D" w:rsidRDefault="007F3E05" w:rsidP="007F3E05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Expérience professionnelle</w:t>
                              </w:r>
                            </w:p>
                            <w:p w:rsidR="00945931" w:rsidRPr="007621F2" w:rsidRDefault="00945931" w:rsidP="007621F2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5ED8D" id="Grouper 19" o:spid="_x0000_s1048" style="position:absolute;margin-left:-10.85pt;margin-top:112.5pt;width:188.45pt;height:28.1pt;z-index:251538432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">
                <v:group id="Grouper 15" o:spid="_x0000_s1049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50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 id="Triangle isocèle 17" o:spid="_x0000_s1051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52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7F3E05" w:rsidRPr="003C460D" w:rsidRDefault="007F3E05" w:rsidP="007F3E05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Expérience professionnelle</w:t>
                        </w:r>
                      </w:p>
                      <w:p w:rsidR="00945931" w:rsidRPr="007621F2" w:rsidRDefault="00945931" w:rsidP="007621F2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5D115329" wp14:editId="1D0D851A">
                <wp:simplePos x="0" y="0"/>
                <wp:positionH relativeFrom="column">
                  <wp:posOffset>-899795</wp:posOffset>
                </wp:positionH>
                <wp:positionV relativeFrom="paragraph">
                  <wp:posOffset>744220</wp:posOffset>
                </wp:positionV>
                <wp:extent cx="7562850" cy="463550"/>
                <wp:effectExtent l="0" t="0" r="0" b="0"/>
                <wp:wrapThrough wrapText="bothSides">
                  <wp:wrapPolygon edited="0">
                    <wp:start x="0" y="0"/>
                    <wp:lineTo x="0" y="20416"/>
                    <wp:lineTo x="21546" y="20416"/>
                    <wp:lineTo x="21546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463550"/>
                        </a:xfrm>
                        <a:prstGeom prst="rect">
                          <a:avLst/>
                        </a:prstGeom>
                        <a:solidFill>
                          <a:srgbClr val="8EC02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7621F2" w:rsidRDefault="007621F2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Ingénieur IT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avec CFC en électronique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5329" id="Zone de texte 14" o:spid="_x0000_s1053" type="#_x0000_t202" style="position:absolute;margin-left:-70.85pt;margin-top:58.6pt;width:595.5pt;height:36.5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" fillcolor="#8ec02f" stroked="f">
                <v:textbox inset=",,,0">
                  <w:txbxContent>
                    <w:p w:rsidR="00945931" w:rsidRPr="007621F2" w:rsidRDefault="007621F2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Ingénieur IT</w:t>
                      </w:r>
                      <w:r w:rsidR="00E46A6E"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avec CFC en électronique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441C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E9E5836" wp14:editId="124B749C">
                <wp:simplePos x="0" y="0"/>
                <wp:positionH relativeFrom="column">
                  <wp:posOffset>-899795</wp:posOffset>
                </wp:positionH>
                <wp:positionV relativeFrom="paragraph">
                  <wp:posOffset>378460</wp:posOffset>
                </wp:positionV>
                <wp:extent cx="7536815" cy="330200"/>
                <wp:effectExtent l="0" t="0" r="0" b="0"/>
                <wp:wrapThrough wrapText="bothSides">
                  <wp:wrapPolygon edited="0">
                    <wp:start x="109" y="0"/>
                    <wp:lineTo x="109" y="19938"/>
                    <wp:lineTo x="21402" y="19938"/>
                    <wp:lineTo x="21402" y="0"/>
                    <wp:lineTo x="109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81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7621F2" w:rsidRDefault="00ED4FD4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Autonome, flexible</w:t>
                            </w:r>
                            <w:r w:rsidR="007621F2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créatif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:lang w:val="fr-CH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motivé à apprendre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5836" id="Zone de texte 13" o:spid="_x0000_s1054" type="#_x0000_t202" style="position:absolute;margin-left:-70.85pt;margin-top:29.8pt;width:593.45pt;height:2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" filled="f" stroked="f">
                <v:textbox>
                  <w:txbxContent>
                    <w:p w:rsidR="00945931" w:rsidRPr="007621F2" w:rsidRDefault="00ED4FD4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Autonome, flexible</w:t>
                      </w:r>
                      <w:r w:rsidR="007621F2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créatif</w:t>
                      </w:r>
                      <w:r w:rsidR="00E46A6E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:lang w:val="fr-CH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motivé à apprendre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5931" w:rsidRPr="00945931">
        <w:t xml:space="preserve">  </w:t>
      </w:r>
    </w:p>
    <w:p w:rsidR="00FC7D53" w:rsidRDefault="00FC7D53">
      <w:r>
        <w:br w:type="page"/>
      </w:r>
    </w:p>
    <w:p w:rsidR="00392BAB" w:rsidRDefault="002049E5">
      <w:r w:rsidRPr="00FC7D53"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F44E815" wp14:editId="21885F13">
                <wp:simplePos x="0" y="0"/>
                <wp:positionH relativeFrom="page">
                  <wp:posOffset>638175</wp:posOffset>
                </wp:positionH>
                <wp:positionV relativeFrom="paragraph">
                  <wp:posOffset>5957570</wp:posOffset>
                </wp:positionV>
                <wp:extent cx="6819900" cy="2238375"/>
                <wp:effectExtent l="0" t="0" r="0" b="9525"/>
                <wp:wrapSquare wrapText="bothSides"/>
                <wp:docPr id="2712" name="Zone de texte 2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9E5" w:rsidRPr="007621F2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design et expérience utilisateur</w:t>
                            </w:r>
                          </w:p>
                          <w:p w:rsidR="002049E5" w:rsidRP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Connaissances poussés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des règles de design permettant d’offrir des UI/UX riches et intuitives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WEB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SYSTEME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Serveur Apache 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Serveur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Tomcat</w:t>
                            </w:r>
                            <w:proofErr w:type="spellEnd"/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Base de données oracle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WEB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application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Application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Web de type </w:t>
                            </w:r>
                            <w:r w:rsidRPr="00392BAB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Single Page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(SPA)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Base web :</w:t>
                            </w:r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HTML, CSS, </w:t>
                            </w:r>
                            <w:proofErr w:type="spellStart"/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, PHP, Java servlet/ JSP, MySQL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Framework :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Angular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JS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49E5" w:rsidRDefault="002049E5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Librairie et API : Google Chart, Google MAP, D3.js </w:t>
                            </w:r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traitement SVG)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Format de donnés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XML, JSON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mobile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92BAB" w:rsidRPr="00392BAB" w:rsidRDefault="00B96176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392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Application Android</w:t>
                            </w:r>
                          </w:p>
                          <w:p w:rsidR="00392BAB" w:rsidRPr="002049E5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Pr="00454AFA" w:rsidRDefault="00392BAB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049E5" w:rsidRPr="000B523A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Pr="000B523A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049E5" w:rsidRPr="007621F2" w:rsidRDefault="002049E5" w:rsidP="002049E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E815" id="Zone de texte 2712" o:spid="_x0000_s1055" type="#_x0000_t202" style="position:absolute;margin-left:50.25pt;margin-top:469.1pt;width:537pt;height:176.2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" filled="f" stroked="f">
                <v:textbox>
                  <w:txbxContent>
                    <w:p w:rsidR="002049E5" w:rsidRPr="007621F2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design et expérience utilisateur</w:t>
                      </w:r>
                    </w:p>
                    <w:p w:rsidR="002049E5" w:rsidRP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Connaissances poussés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des règles de design permettant d’offrir des UI/UX riches et intuitives</w:t>
                      </w:r>
                    </w:p>
                    <w:p w:rsidR="002049E5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WEB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SYSTEME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Serveur Apache 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Serveur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Tomcat</w:t>
                      </w:r>
                      <w:proofErr w:type="spellEnd"/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Base de données oracle</w:t>
                      </w:r>
                    </w:p>
                    <w:p w:rsidR="002049E5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WEB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application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Application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Web de type </w:t>
                      </w:r>
                      <w:r w:rsidRPr="00392BAB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Single Page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(SPA)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Base web :</w:t>
                      </w:r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HTML, CSS, </w:t>
                      </w:r>
                      <w:proofErr w:type="spellStart"/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, PHP, Java servlet/ JSP, MySQL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Framework :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Angular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JS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Bootstrap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49E5" w:rsidRDefault="002049E5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Librairie et API : Google Chart, Google MAP, D3.js </w:t>
                      </w:r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traitement SVG)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Format de donnés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 :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XML, JSON</w:t>
                      </w:r>
                    </w:p>
                    <w:p w:rsidR="00392BAB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mobile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92BAB" w:rsidRPr="00392BAB" w:rsidRDefault="00B96176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392BAB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Application Android</w:t>
                      </w:r>
                    </w:p>
                    <w:p w:rsidR="00392BAB" w:rsidRPr="002049E5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Pr="00454AFA" w:rsidRDefault="00392BAB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:rsidR="002049E5" w:rsidRPr="000B523A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Pr="000B523A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049E5" w:rsidRPr="007621F2" w:rsidRDefault="002049E5" w:rsidP="002049E5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049E5">
        <mc:AlternateContent>
          <mc:Choice Requires="wpg">
            <w:drawing>
              <wp:anchor distT="0" distB="0" distL="114300" distR="114300" simplePos="0" relativeHeight="251981824" behindDoc="0" locked="0" layoutInCell="1" allowOverlap="1" wp14:anchorId="75178290" wp14:editId="21F8BE55">
                <wp:simplePos x="0" y="0"/>
                <wp:positionH relativeFrom="margin">
                  <wp:posOffset>-501015</wp:posOffset>
                </wp:positionH>
                <wp:positionV relativeFrom="paragraph">
                  <wp:posOffset>5491480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09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10" name="Ellipse 2710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1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45E674" id="Grouper 54" o:spid="_x0000_s1026" style="position:absolute;margin-left:-39.45pt;margin-top:432.4pt;width:23.9pt;height:23.9pt;z-index:25198182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">
                <v:oval id="Ellipse 2710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uusMA&#10;AADdAAAADwAAAGRycy9kb3ducmV2LnhtbERPW2vCMBR+H+w/hDPwbaY60FGNIsqgCANXJ+jboTm9&#10;YHNSmmizf28ehD1+fPflOphW3Kl3jWUFk3ECgriwuuFKwe/x6/0ThPPIGlvLpOCPHKxXry9LTLUd&#10;+Ifuua9EDGGXooLa+y6V0hU1GXRj2xFHrrS9QR9hX0nd4xDDTSunSTKTBhuODTV2tK2puOY3o2DI&#10;yxAO2eVjx/vveXfOTpvydlJq9BY2CxCegv8XP92ZVjCdT+L++CY+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CuusMAAADdAAAADwAAAAAAAAAAAAAAAACYAgAAZHJzL2Rv&#10;d25yZXYueG1sUEsFBgAAAAAEAAQA9QAAAIgDAAAAAA=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YO/rDAAAA3QAAAA8AAABkcnMvZG93bnJldi54bWxEj0FrwkAUhO+C/2F5Qm+6iYVaUlcJKRY9&#10;GkvOj+xrEsy+DbvbmP57Vyh4HGbmG2a7n0wvRnK+s6wgXSUgiGurO24UfF8Oy3cQPiBr7C2Tgj/y&#10;sN/NZ1vMtL3xmcYyNCJC2GeooA1hyKT0dUsG/coOxNH7sc5giNI1Uju8Rbjp5TpJ3qTBjuNCiwMV&#10;LdXX8tcoyOnwWnxtdPV5HVw15lVRnXSp1Mtiyj9ABJrCM/zfPmoF602awuNNfAJyd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Bg7+sMAAADdAAAADwAAAAAAAAAAAAAAAACf&#10;AgAAZHJzL2Rvd25yZXYueG1sUEsFBgAAAAAEAAQA9wAAAI8DAAAAAA==&#10;">
                  <v:imagedata r:id="rId20" o:title=""/>
                  <v:path arrowok="t"/>
                </v:shape>
                <w10:wrap type="through" anchorx="margin"/>
              </v:group>
            </w:pict>
          </mc:Fallback>
        </mc:AlternateContent>
      </w:r>
      <w:r w:rsidRPr="002049E5"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7F716618" wp14:editId="3C66977D">
                <wp:simplePos x="0" y="0"/>
                <wp:positionH relativeFrom="column">
                  <wp:posOffset>-120650</wp:posOffset>
                </wp:positionH>
                <wp:positionV relativeFrom="paragraph">
                  <wp:posOffset>5485765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373" y="18608"/>
                    <wp:lineTo x="10452" y="20797"/>
                    <wp:lineTo x="10974" y="20797"/>
                    <wp:lineTo x="21351" y="18608"/>
                    <wp:lineTo x="21500" y="17514"/>
                    <wp:lineTo x="21500" y="0"/>
                    <wp:lineTo x="0" y="0"/>
                  </wp:wrapPolygon>
                </wp:wrapThrough>
                <wp:docPr id="2704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70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06" name="Rectangle 270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7" name="Triangle isocèle 270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8" name="Zone de texte 2708"/>
                        <wps:cNvSpPr txBox="1"/>
                        <wps:spPr>
                          <a:xfrm>
                            <a:off x="57903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9E5" w:rsidRPr="003C460D" w:rsidRDefault="002049E5" w:rsidP="002049E5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 et mobile</w:t>
                              </w:r>
                            </w:p>
                            <w:p w:rsidR="002049E5" w:rsidRPr="007621F2" w:rsidRDefault="002049E5" w:rsidP="002049E5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16618" id="_x0000_s1056" style="position:absolute;margin-left:-9.5pt;margin-top:431.95pt;width:434pt;height:29.6pt;z-index:251980800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">
                <v:group id="Grouper 15" o:spid="_x0000_s1057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16j8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YvM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i16j8cAAADd&#10;AAAADwAAAAAAAAAAAAAAAACqAgAAZHJzL2Rvd25yZXYueG1sUEsFBgAAAAAEAAQA+gAAAJ4DAAAA&#10;AA==&#10;">
                  <v:rect id="Rectangle 2706" o:spid="_x0000_s1058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IOsIA&#10;AADdAAAADwAAAGRycy9kb3ducmV2LnhtbESPT2sCMRTE74V+h/AK3rrJerBlaxT/IIi3WsHrY/Pc&#10;LE1elk1c129vhEKPw8z8hpkvR+/EQH1sA2soCwWCuA6m5UbD6Wf3/gkiJmSDLjBpuFOE5eL1ZY6V&#10;CTf+puGYGpEhHCvUYFPqKiljbcljLEJHnL1L6D2mLPtGmh5vGe6dnCo1kx5bzgsWO9pYqn+PV69h&#10;XJ9RBmfpgtKrw7Art+XGaT15G1dfIBKN6T/8194bDdMPNYPnm/w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og6wgAAAN0AAAAPAAAAAAAAAAAAAAAAAJgCAABkcnMvZG93&#10;bnJldi54bWxQSwUGAAAAAAQABAD1AAAAhwMAAAAA&#10;" filled="f" stroked="f"/>
                  <v:shape id="Triangle isocèle 2707" o:spid="_x0000_s1059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3p8QA&#10;AADdAAAADwAAAGRycy9kb3ducmV2LnhtbESPT4vCMBTE7wt+h/AEL6KpHlapRinKsrJ48O/90Tzb&#10;avNSmmjrtzeCsMdhZn7DzJetKcWDaldYVjAaRiCIU6sLzhScjj+DKQjnkTWWlknBkxwsF52vOcba&#10;Nrynx8FnIkDYxagg976KpXRpTgbd0FbEwbvY2qAPss6krrEJcFPKcRR9S4MFh4UcK1rllN4Od6OA&#10;k+v2XBYyXZvbb//y1yT3Z7ZTqtdtkxkIT63/D3/aG61gPIkm8H4Tn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f96fEAAAA3QAAAA8AAAAAAAAAAAAAAAAAmAIAAGRycy9k&#10;b3ducmV2LnhtbFBLBQYAAAAABAAEAPUAAACJAwAAAAA=&#10;" filled="f" stroked="f"/>
                </v:group>
                <v:shape id="Zone de texte 2708" o:spid="_x0000_s1060" type="#_x0000_t202" style="position:absolute;left:579;top:196;width:2292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AkL4A&#10;AADdAAAADwAAAGRycy9kb3ducmV2LnhtbERPyw7BQBTdS/zD5EpshCkLpAzxiMfGoviAm87VNjp3&#10;ms6gfL1ZSCxPznu+bEwpnlS7wrKC4SACQZxaXXCm4HrZ9acgnEfWWFomBW9ysFy0W3OMtX1xQs+z&#10;z0QIYRejgtz7KpbSpTkZdANbEQfuZmuDPsA6k7rGVwg3pRxF0VgaLDg05FjRJqf0fn4YBbRK7Od0&#10;d3uTrLeb/a1g6smDUt1Os5qB8NT4v/jnPmoFo0kU5oY34QnIx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z3gJC+AAAA3QAAAA8AAAAAAAAAAAAAAAAAmAIAAGRycy9kb3ducmV2&#10;LnhtbFBLBQYAAAAABAAEAPUAAACDAwAAAAA=&#10;" filled="f" stroked="f">
                  <v:textbox inset="0,0,0,0">
                    <w:txbxContent>
                      <w:p w:rsidR="002049E5" w:rsidRPr="003C460D" w:rsidRDefault="002049E5" w:rsidP="002049E5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 et mobile</w:t>
                        </w:r>
                      </w:p>
                      <w:p w:rsidR="002049E5" w:rsidRPr="007621F2" w:rsidRDefault="002049E5" w:rsidP="002049E5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2703E" w:rsidRPr="00FC7D53"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F32D8C1" wp14:editId="0CB25569">
                <wp:simplePos x="0" y="0"/>
                <wp:positionH relativeFrom="page">
                  <wp:align>right</wp:align>
                </wp:positionH>
                <wp:positionV relativeFrom="paragraph">
                  <wp:posOffset>483870</wp:posOffset>
                </wp:positionV>
                <wp:extent cx="6819900" cy="2075180"/>
                <wp:effectExtent l="0" t="0" r="0" b="1270"/>
                <wp:wrapSquare wrapText="bothSides"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075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D53" w:rsidRPr="007621F2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D’EXPLOITATION &amp; Bureautique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C7D53" w:rsidRP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7D53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Windows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/Linux</w:t>
                            </w:r>
                          </w:p>
                          <w:p w:rsid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Word, Excel, Powerpoint, Project</w:t>
                            </w:r>
                          </w:p>
                          <w:p w:rsidR="00FC7D53" w:rsidRP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GIMP</w:t>
                            </w:r>
                          </w:p>
                          <w:p w:rsidR="00FC7D53" w:rsidRPr="007621F2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oUTIL DE COLLABORATION &amp; DEVELOPPEMENT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C7D53" w:rsidRPr="002049E5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Méthode agile</w:t>
                            </w:r>
                          </w:p>
                          <w:p w:rsidR="00FC7D53" w:rsidRPr="007621F2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GIT</w:t>
                            </w:r>
                          </w:p>
                          <w:p w:rsidR="00FC7D53" w:rsidRDefault="00FC7D53" w:rsidP="00FC7D53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Suite </w:t>
                            </w:r>
                            <w:proofErr w:type="spellStart"/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Atlassian</w:t>
                            </w:r>
                            <w:proofErr w:type="spellEnd"/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70C9"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[JIRA, BITBUCKET, CONFLUENCE]</w:t>
                            </w:r>
                          </w:p>
                          <w:p w:rsidR="00D2703E" w:rsidRP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7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somme des langages et framework maitrisés</w:t>
                            </w:r>
                          </w:p>
                          <w:p w:rsidR="00D2703E" w:rsidRPr="002049E5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Java,  </w:t>
                            </w:r>
                            <w:proofErr w:type="gram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Assembleur ,</w:t>
                            </w:r>
                            <w:proofErr w:type="gramEnd"/>
                            <w:r w:rsidR="006C1D3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C, python,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Bluegigascript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, VHDL</w:t>
                            </w:r>
                          </w:p>
                          <w:p w:rsidR="00D2703E" w:rsidRPr="002049E5" w:rsidRDefault="00D2703E" w:rsidP="002049E5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Html, CSS,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Angular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js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PHP,  Java servlet</w:t>
                            </w:r>
                            <w:r w:rsidR="002049E5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&amp;JSP</w:t>
                            </w:r>
                            <w:r w:rsidR="002049E5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2049E5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ysql</w:t>
                            </w:r>
                            <w:proofErr w:type="spellEnd"/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</w:p>
                          <w:p w:rsidR="00FC7D53" w:rsidRPr="000B523A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FC7D53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FC7D53" w:rsidRPr="007621F2" w:rsidRDefault="00FC7D53" w:rsidP="00FC7D5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D8C1" id="Zone de texte 39" o:spid="_x0000_s1061" type="#_x0000_t202" style="position:absolute;margin-left:485.8pt;margin-top:38.1pt;width:537pt;height:163.4pt;z-index:2519715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" filled="f" stroked="f">
                <v:textbox>
                  <w:txbxContent>
                    <w:p w:rsidR="00FC7D53" w:rsidRPr="007621F2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D’EXPLOITATION &amp; Bureautique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C7D53" w:rsidRP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FC7D53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Windows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/Linux</w:t>
                      </w:r>
                    </w:p>
                    <w:p w:rsid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Word, Excel, Powerpoint, Project</w:t>
                      </w:r>
                    </w:p>
                    <w:p w:rsidR="00FC7D53" w:rsidRP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GIMP</w:t>
                      </w:r>
                    </w:p>
                    <w:p w:rsidR="00FC7D53" w:rsidRPr="007621F2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oUTIL DE COLLABORATION &amp; DEVELOPPEMENT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C7D53" w:rsidRPr="002049E5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Méthode agile</w:t>
                      </w:r>
                    </w:p>
                    <w:p w:rsidR="00FC7D53" w:rsidRPr="007621F2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GIT</w:t>
                      </w:r>
                    </w:p>
                    <w:p w:rsidR="00FC7D53" w:rsidRDefault="00FC7D53" w:rsidP="00FC7D53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Suite </w:t>
                      </w:r>
                      <w:proofErr w:type="spellStart"/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Atlassian</w:t>
                      </w:r>
                      <w:proofErr w:type="spellEnd"/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270C9"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[JIRA, BITBUCKET, CONFLUENCE]</w:t>
                      </w:r>
                    </w:p>
                    <w:p w:rsidR="00D2703E" w:rsidRP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720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somme des langages et framework maitrisés</w:t>
                      </w:r>
                    </w:p>
                    <w:p w:rsidR="00D2703E" w:rsidRPr="002049E5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Java,  </w:t>
                      </w:r>
                      <w:proofErr w:type="gram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Assembleur ,</w:t>
                      </w:r>
                      <w:proofErr w:type="gramEnd"/>
                      <w:r w:rsidR="006C1D30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C, python,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Bluegigascript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, VHDL</w:t>
                      </w:r>
                    </w:p>
                    <w:p w:rsidR="00D2703E" w:rsidRPr="002049E5" w:rsidRDefault="00D2703E" w:rsidP="002049E5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Html, CSS,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Angular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js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PHP,  Java servlet</w:t>
                      </w:r>
                      <w:r w:rsidR="002049E5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&amp;JSP</w:t>
                      </w:r>
                      <w:r w:rsidR="002049E5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2049E5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ysql</w:t>
                      </w:r>
                      <w:proofErr w:type="spellEnd"/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</w:p>
                    <w:p w:rsidR="00FC7D53" w:rsidRPr="000B523A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FC7D53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FC7D53" w:rsidRPr="007621F2" w:rsidRDefault="00FC7D53" w:rsidP="00FC7D53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703E" w:rsidRPr="00FC7D53"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0A1590" wp14:editId="58EA1EF6">
                <wp:simplePos x="0" y="0"/>
                <wp:positionH relativeFrom="page">
                  <wp:posOffset>699135</wp:posOffset>
                </wp:positionH>
                <wp:positionV relativeFrom="paragraph">
                  <wp:posOffset>3016885</wp:posOffset>
                </wp:positionV>
                <wp:extent cx="6819900" cy="2482850"/>
                <wp:effectExtent l="0" t="0" r="0" b="0"/>
                <wp:wrapSquare wrapText="bothSides"/>
                <wp:docPr id="2703" name="Zone de texte 2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48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C9" w:rsidRPr="007621F2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rESEAUX et systèmes IP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270C9" w:rsidRPr="002049E5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Connaissances poussés de son architecture et de ses protocoles</w:t>
                            </w:r>
                          </w:p>
                          <w:p w:rsidR="00B270C9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Développement/ maintenance de tel réseaux</w:t>
                            </w:r>
                            <w:r w:rsidR="00D2703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[communications, accès et système d’informations]</w:t>
                            </w:r>
                          </w:p>
                          <w:p w:rsidR="00B270C9" w:rsidRPr="007621F2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Sécurisation : VPN / cryptographie / certificats /…</w:t>
                            </w:r>
                          </w:p>
                          <w:p w:rsidR="00B270C9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Mots clés :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routing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(sur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CISCO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), firewall, serveurs [DNS, application, messagerie,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VoIP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, streaming]</w:t>
                            </w:r>
                          </w:p>
                          <w:p w:rsidR="00B270C9" w:rsidRPr="007621F2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autre type de réseaux 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270C9" w:rsidRPr="002049E5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Réseaux </w:t>
                            </w:r>
                            <w:r w:rsidR="00D2703E"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fixe et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mobile </w:t>
                            </w:r>
                          </w:p>
                          <w:p w:rsidR="00B270C9" w:rsidRDefault="00B270C9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Réseaux hertzien</w:t>
                            </w:r>
                          </w:p>
                          <w:p w:rsidR="00B270C9" w:rsidRPr="007621F2" w:rsidRDefault="00D2703E" w:rsidP="00B270C9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Réseaux satellitaire </w:t>
                            </w:r>
                          </w:p>
                          <w:p w:rsidR="00D2703E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Réseaux de télédiffusion</w:t>
                            </w:r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signaux et codage</w:t>
                            </w:r>
                          </w:p>
                          <w:p w:rsidR="00D2703E" w:rsidRPr="00DA7296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729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Mathématique et physique derrière le traitement des signaux et codages</w:t>
                            </w:r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Autres </w:t>
                            </w:r>
                          </w:p>
                          <w:p w:rsidR="00D2703E" w:rsidRPr="002049E5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Expérience sur module de transmission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GSM/GPRS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(SIM900 avec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ATCommand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D2703E" w:rsidRPr="002049E5" w:rsidRDefault="00D2703E" w:rsidP="00D2703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049E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Expérience sur module de transmission </w:t>
                            </w:r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Bluetooth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Low</w:t>
                            </w:r>
                            <w:proofErr w:type="spellEnd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049E5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Energy</w:t>
                            </w:r>
                            <w:proofErr w:type="spellEnd"/>
                          </w:p>
                          <w:p w:rsidR="00D2703E" w:rsidRPr="007621F2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Pr="00D2703E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2703E" w:rsidRPr="00B270C9" w:rsidRDefault="00D2703E" w:rsidP="00D2703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B270C9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454AFA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0B523A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0B523A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270C9" w:rsidRPr="007621F2" w:rsidRDefault="00B270C9" w:rsidP="00B270C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1590" id="Zone de texte 2703" o:spid="_x0000_s1062" type="#_x0000_t202" style="position:absolute;margin-left:55.05pt;margin-top:237.55pt;width:537pt;height:195.5pt;z-index: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" filled="f" stroked="f">
                <v:textbox>
                  <w:txbxContent>
                    <w:p w:rsidR="00B270C9" w:rsidRPr="007621F2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rESEAUX et systèmes IP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270C9" w:rsidRPr="002049E5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Connaissances poussés de son architecture et de ses protocoles</w:t>
                      </w:r>
                    </w:p>
                    <w:p w:rsidR="00B270C9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Développement/ maintenance de tel réseaux</w:t>
                      </w:r>
                      <w:r w:rsidR="00D2703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[communications, accès et système d’informations]</w:t>
                      </w:r>
                    </w:p>
                    <w:p w:rsidR="00B270C9" w:rsidRPr="007621F2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Sécurisation : VPN / cryptographie / certificats /…</w:t>
                      </w:r>
                    </w:p>
                    <w:p w:rsidR="00B270C9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Mots clés :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routing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(sur </w:t>
                      </w:r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CISCO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), firewall, serveurs [DNS, application, messagerie,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VoIP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, streaming]</w:t>
                      </w:r>
                    </w:p>
                    <w:p w:rsidR="00B270C9" w:rsidRPr="007621F2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autre type de réseaux 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270C9" w:rsidRPr="002049E5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Réseaux </w:t>
                      </w:r>
                      <w:r w:rsidR="00D2703E"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fixe et 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mobile </w:t>
                      </w:r>
                    </w:p>
                    <w:p w:rsidR="00B270C9" w:rsidRDefault="00B270C9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Réseaux hertzien</w:t>
                      </w:r>
                    </w:p>
                    <w:p w:rsidR="00B270C9" w:rsidRPr="007621F2" w:rsidRDefault="00D2703E" w:rsidP="00B270C9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Réseaux satellitaire </w:t>
                      </w:r>
                    </w:p>
                    <w:p w:rsidR="00D2703E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Réseaux de télédiffusion</w:t>
                      </w:r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signaux et codage</w:t>
                      </w:r>
                    </w:p>
                    <w:p w:rsidR="00D2703E" w:rsidRPr="00DA7296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DA7296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Mathématique et physique derrière le traitement des signaux et codages</w:t>
                      </w:r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 xml:space="preserve">Autres </w:t>
                      </w:r>
                    </w:p>
                    <w:p w:rsidR="00D2703E" w:rsidRPr="002049E5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Expérience sur module de transmission </w:t>
                      </w:r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GSM/GPRS</w:t>
                      </w: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(SIM900 avec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ATCommand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:rsidR="00D2703E" w:rsidRPr="002049E5" w:rsidRDefault="00D2703E" w:rsidP="00D2703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 w:rsidRPr="002049E5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Expérience sur module de transmission </w:t>
                      </w:r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Bluetooth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Low</w:t>
                      </w:r>
                      <w:proofErr w:type="spellEnd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049E5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Energy</w:t>
                      </w:r>
                      <w:proofErr w:type="spellEnd"/>
                    </w:p>
                    <w:p w:rsidR="00D2703E" w:rsidRPr="007621F2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Pr="00D2703E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2703E" w:rsidRPr="00B270C9" w:rsidRDefault="00D2703E" w:rsidP="00D2703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B270C9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454AFA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0B523A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0B523A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270C9" w:rsidRPr="007621F2" w:rsidRDefault="00B270C9" w:rsidP="00B270C9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70C9" w:rsidRPr="00B270C9"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0400829E" wp14:editId="229F9F13">
                <wp:simplePos x="0" y="0"/>
                <wp:positionH relativeFrom="margin">
                  <wp:posOffset>-491490</wp:posOffset>
                </wp:positionH>
                <wp:positionV relativeFrom="paragraph">
                  <wp:posOffset>2604657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00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01" name="Ellipse 270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2E026B" id="Grouper 54" o:spid="_x0000_s1026" style="position:absolute;margin-left:-38.7pt;margin-top:205.1pt;width:23.9pt;height:23.9pt;z-index:25197670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">
                <v:oval id="Ellipse 270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d/McA&#10;AADdAAAADwAAAGRycy9kb3ducmV2LnhtbESP3WrCQBSE7wt9h+UUvKsbFWpJXUUUIQhCGxto7w7Z&#10;kx+aPRuyq1nfvlsoeDnMzDfMahNMJ640uNaygtk0AUFcWt1yreDzfHh+BeE8ssbOMim4kYPN+vFh&#10;ham2I3/QNfe1iBB2KSpovO9TKV3ZkEE3tT1x9Co7GPRRDrXUA44Rbjo5T5IXabDluNBgT7uGyp/8&#10;YhSMeRXCe/a92PPxtOy/smJbXQqlJk9h+wbCU/D38H870wrmy2QGf2/i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VnfzHAAAA3QAAAA8AAAAAAAAAAAAAAAAAmAIAAGRy&#10;cy9kb3ducmV2LnhtbFBLBQYAAAAABAAEAPUAAACMAwAAAAA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TM1DDAAAA3QAAAA8AAABkcnMvZG93bnJldi54bWxEj0FrwkAUhO8F/8PyBG91Y4Qq0VVCRGmP&#10;TUvOj+wzCWbfht01xn/fLRR6HGbmG2Z/nEwvRnK+s6xgtUxAENdWd9wo+P46v25B+ICssbdMCp7k&#10;4XiYvewx0/bBnzSWoRERwj5DBW0IQyalr1sy6Jd2II7e1TqDIUrXSO3wEeGml2mSvEmDHceFFgcq&#10;Wqpv5d0oyOm8Li4bXZ1ug6vGvCqqD10qtZhP+Q5EoCn8h//a71pBuklS+H0Tn4A8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RMzUMMAAADdAAAADwAAAAAAAAAAAAAAAACf&#10;AgAAZHJzL2Rvd25yZXYueG1sUEsFBgAAAAAEAAQA9wAAAI8DAAAAAA==&#10;">
                  <v:imagedata r:id="rId20" o:title=""/>
                  <v:path arrowok="t"/>
                </v:shape>
                <w10:wrap type="through" anchorx="margin"/>
              </v:group>
            </w:pict>
          </mc:Fallback>
        </mc:AlternateContent>
      </w:r>
      <w:r w:rsidR="00B270C9" w:rsidRPr="00B270C9"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741E9041" wp14:editId="5390FAC8">
                <wp:simplePos x="0" y="0"/>
                <wp:positionH relativeFrom="column">
                  <wp:posOffset>-119380</wp:posOffset>
                </wp:positionH>
                <wp:positionV relativeFrom="paragraph">
                  <wp:posOffset>2598420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373" y="18608"/>
                    <wp:lineTo x="10452" y="20797"/>
                    <wp:lineTo x="10974" y="20797"/>
                    <wp:lineTo x="21351" y="18608"/>
                    <wp:lineTo x="21500" y="17514"/>
                    <wp:lineTo x="21500" y="0"/>
                    <wp:lineTo x="0" y="0"/>
                  </wp:wrapPolygon>
                </wp:wrapThrough>
                <wp:docPr id="2695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696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697" name="Rectangle 269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8" name="Triangle isocèle 269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99" name="Zone de texte 2699"/>
                        <wps:cNvSpPr txBox="1"/>
                        <wps:spPr>
                          <a:xfrm>
                            <a:off x="57903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70C9" w:rsidRPr="003C460D" w:rsidRDefault="00B270C9" w:rsidP="00B270C9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Réseaux et systèmes </w:t>
                              </w:r>
                              <w:r w:rsidR="00D2703E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 télécommunication</w:t>
                              </w:r>
                            </w:p>
                            <w:p w:rsidR="00B270C9" w:rsidRPr="007621F2" w:rsidRDefault="00B270C9" w:rsidP="00B270C9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9041" id="_x0000_s1063" style="position:absolute;margin-left:-9.4pt;margin-top:204.6pt;width:434pt;height:29.6pt;z-index:251975680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">
                <v:group id="Grouper 15" o:spid="_x0000_s106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R+4s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jBJPh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FH7ixgAAAN0A&#10;AAAPAAAAAAAAAAAAAAAAAKoCAABkcnMvZG93bnJldi54bWxQSwUGAAAAAAQABAD6AAAAnQMAAAAA&#10;">
                  <v:rect id="Rectangle 2697" o:spid="_x0000_s106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23u8IA&#10;AADdAAAADwAAAGRycy9kb3ducmV2LnhtbESPT4vCMBTE7wt+h/AEb2taD+5ajeIfBNnbquD10Tyb&#10;YvJSmljrtzfCwh6HmfkNs1j1zoqO2lB7VpCPMxDEpdc1VwrOp/3nN4gQkTVaz6TgSQFWy8HHAgvt&#10;H/xL3TFWIkE4FKjAxNgUUobSkMMw9g1x8q6+dRiTbCupW3wkuLNykmVT6bDmtGCwoa2h8na8OwX9&#10;5oLSW0NXlC776fb5Lt9apUbDfj0HEamP/+G/9kErmExnX/B+k5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/be7wgAAAN0AAAAPAAAAAAAAAAAAAAAAAJgCAABkcnMvZG93&#10;bnJldi54bWxQSwUGAAAAAAQABAD1AAAAhwMAAAAA&#10;" filled="f" stroked="f"/>
                  <v:shape id="Triangle isocèle 2698" o:spid="_x0000_s106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5z8IA&#10;AADdAAAADwAAAGRycy9kb3ducmV2LnhtbERPy4rCMBTdC/5DuMJsRFNdiFMbpcwgIzILx8f+0tw+&#10;tLkpTbT17ycLweXhvJNNb2rxoNZVlhXMphEI4szqigsF59N2sgThPLLG2jIpeJKDzXo4SDDWtuM/&#10;ehx9IUIIuxgVlN43sZQuK8mgm9qGOHC5bQ36ANtC6ha7EG5qOY+ihTRYcWgosaGvkrLb8W4UcHr9&#10;vdSVzL7N7Wec77v0/iwOSn2M+nQFwlPv3+KXe6cVzBefYW54E5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6/nPwgAAAN0AAAAPAAAAAAAAAAAAAAAAAJgCAABkcnMvZG93&#10;bnJldi54bWxQSwUGAAAAAAQABAD1AAAAhwMAAAAA&#10;" filled="f" stroked="f"/>
                </v:group>
                <v:shape id="Zone de texte 2699" o:spid="_x0000_s1067" type="#_x0000_t202" style="position:absolute;left:579;top:196;width:2292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/EcQA&#10;AADdAAAADwAAAGRycy9kb3ducmV2LnhtbESPzYrCQBCE74LvMLTgRXSiB9GYUfxB14uHuPsATabz&#10;g5mekBk1u0+/Iwgei6r6iko2nanFg1pXWVYwnUQgiDOrKy4U/HwfxwsQziNrrC2Tgl9ysFn3ewnG&#10;2j45pcfVFyJA2MWooPS+iaV0WUkG3cQ2xMHLbWvQB9kWUrf4DHBTy1kUzaXBisNCiQ3tS8pu17tR&#10;QNvU/l1u7mTS3WF/yiumkfxSajjotisQnjr/Cb/bZ61gNl8u4fUmP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QvxHEAAAA3QAAAA8AAAAAAAAAAAAAAAAAmAIAAGRycy9k&#10;b3ducmV2LnhtbFBLBQYAAAAABAAEAPUAAACJAwAAAAA=&#10;" filled="f" stroked="f">
                  <v:textbox inset="0,0,0,0">
                    <w:txbxContent>
                      <w:p w:rsidR="00B270C9" w:rsidRPr="003C460D" w:rsidRDefault="00B270C9" w:rsidP="00B270C9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Réseaux et systèmes </w:t>
                        </w:r>
                        <w:r w:rsidR="00D2703E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 télécommunication</w:t>
                        </w:r>
                      </w:p>
                      <w:p w:rsidR="00B270C9" w:rsidRPr="007621F2" w:rsidRDefault="00B270C9" w:rsidP="00B270C9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C7D53" w:rsidRPr="00FC7D53"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36A7CD3B" wp14:editId="5E7920D5">
                <wp:simplePos x="0" y="0"/>
                <wp:positionH relativeFrom="column">
                  <wp:posOffset>-113030</wp:posOffset>
                </wp:positionH>
                <wp:positionV relativeFrom="paragraph">
                  <wp:posOffset>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224" y="18608"/>
                    <wp:lineTo x="10452" y="20797"/>
                    <wp:lineTo x="10974" y="20797"/>
                    <wp:lineTo x="21202" y="18608"/>
                    <wp:lineTo x="21500" y="17514"/>
                    <wp:lineTo x="21500" y="0"/>
                    <wp:lineTo x="0" y="0"/>
                  </wp:wrapPolygon>
                </wp:wrapThrough>
                <wp:docPr id="43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46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riangle isocèle 56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Zone de texte 57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D53" w:rsidRPr="003C460D" w:rsidRDefault="00B270C9" w:rsidP="00FC7D53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FC7D5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nformatique </w:t>
                              </w: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généraliste </w:t>
                              </w:r>
                              <w:r w:rsidR="00FC7D5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&amp; gestion de projet</w:t>
                              </w:r>
                            </w:p>
                            <w:p w:rsidR="00FC7D53" w:rsidRPr="007621F2" w:rsidRDefault="00FC7D53" w:rsidP="00FC7D53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7CD3B" id="_x0000_s1068" style="position:absolute;margin-left:-8.9pt;margin-top:0;width:434pt;height:29.6pt;z-index:251972608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">
                <v:group id="Grouper 15" o:spid="_x0000_s1069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9" o:spid="_x0000_s1070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vEy8EA&#10;AADbAAAADwAAAGRycy9kb3ducmV2LnhtbESPwWrDMBBE74H+g9hCb7HsUkLrRglpgiHk1qTQ62Kt&#10;LRNpZSzFdv++ChR6HGbmDbPezs6KkYbQeVZQZDkI4trrjlsFX5dq+QoiRGSN1jMp+KEA283DYo2l&#10;9hN/0niOrUgQDiUqMDH2pZShNuQwZL4nTl7jB4cxyaGVesApwZ2Vz3m+kg47TgsGe9obqq/nm1Mw&#10;f3yj9NZQg9Llp7EqDsXeKvX0OO/eQUSa43/4r33UCl7e4P4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LxMvBAAAA2wAAAA8AAAAAAAAAAAAAAAAAmAIAAGRycy9kb3du&#10;cmV2LnhtbFBLBQYAAAAABAAEAPUAAACGAwAAAAA=&#10;" filled="f" stroked="f"/>
                  <v:shape id="Triangle isocèle 56" o:spid="_x0000_s1071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AXsMA&#10;AADbAAAADwAAAGRycy9kb3ducmV2LnhtbESPQYvCMBSE74L/ITxhL4umCspSjVIUcREPu1Xvj+bZ&#10;VpuX0kRb/71ZWPA4zMw3zGLVmUo8qHGlZQXjUQSCOLO65FzB6bgdfoFwHlljZZkUPMnBatnvLTDW&#10;tuVfeqQ+FwHCLkYFhfd1LKXLCjLoRrYmDt7FNgZ9kE0udYNtgJtKTqJoJg2WHBYKrGldUHZL70YB&#10;J9fDuSpltjG33edl3yb3Z/6j1MegS+YgPHX+Hf5vf2sF0xn8fQ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XAXsMAAADbAAAADwAAAAAAAAAAAAAAAACYAgAAZHJzL2Rv&#10;d25yZXYueG1sUEsFBgAAAAAEAAQA9QAAAIgDAAAAAA==&#10;" filled="f" stroked="f"/>
                </v:group>
                <v:shape id="Zone de texte 57" o:spid="_x0000_s1072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cbcQA&#10;AADbAAAADwAAAGRycy9kb3ducmV2LnhtbESPzWrDMBCE74G+g9hCLqGRU0haXMvGTUnSSw9O+wCL&#10;tf7B1spYSuL26aNAIcdhZr5hkmwyvTjT6FrLClbLCARxaXXLtYKf793TKwjnkTX2lknBLznI0odZ&#10;grG2Fy7ofPS1CBB2MSpovB9iKV3ZkEG3tANx8Co7GvRBjrXUI14C3PTyOYo20mDLYaHBgbYNld3x&#10;ZBRQXti/r87tTfH+sd1XLdNCHpSaP075GwhPk7+H/9ufWsH6BW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V3G3EAAAA2wAAAA8AAAAAAAAAAAAAAAAAmAIAAGRycy9k&#10;b3ducmV2LnhtbFBLBQYAAAAABAAEAPUAAACJAwAAAAA=&#10;" filled="f" stroked="f">
                  <v:textbox inset="0,0,0,0">
                    <w:txbxContent>
                      <w:p w:rsidR="00FC7D53" w:rsidRPr="003C460D" w:rsidRDefault="00B270C9" w:rsidP="00FC7D53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FC7D5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nformatique </w:t>
                        </w: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généraliste </w:t>
                        </w:r>
                        <w:r w:rsidR="00FC7D5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&amp; gestion de projet</w:t>
                        </w:r>
                      </w:p>
                      <w:p w:rsidR="00FC7D53" w:rsidRPr="007621F2" w:rsidRDefault="00FC7D53" w:rsidP="00FC7D53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C7D53" w:rsidRPr="00FC7D53"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18BE4D9D" wp14:editId="57B4456B">
                <wp:simplePos x="0" y="0"/>
                <wp:positionH relativeFrom="margin">
                  <wp:posOffset>-488950</wp:posOffset>
                </wp:positionH>
                <wp:positionV relativeFrom="paragraph">
                  <wp:posOffset>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9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60" name="Ellipse 60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38E146" id="Grouper 54" o:spid="_x0000_s1026" style="position:absolute;margin-left:-38.5pt;margin-top:0;width:23.9pt;height:23.9pt;z-index:251973632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">
                <v:oval id="Ellipse 60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Q87sEA&#10;AADbAAAADwAAAGRycy9kb3ducmV2LnhtbERPW2vCMBR+H/gfwhnsbaZz4KQaRZRBGQiuKmxvh+b0&#10;gs1JaaKN/948CD5+fPfFKphWXKl3jWUFH+MEBHFhdcOVguPh+30Gwnlkja1lUnAjB6vl6GWBqbYD&#10;/9I195WIIexSVFB736VSuqImg25sO+LIlbY36CPsK6l7HGK4aeUkSabSYMOxocaONjUV5/xiFAx5&#10;GcI++//c8s/uq/vLTuvyclLq7TWs5yA8Bf8UP9yZVjCN6+OX+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UPO7BAAAA2wAAAA8AAAAAAAAAAAAAAAAAmAIAAGRycy9kb3du&#10;cmV2LnhtbFBLBQYAAAAABAAEAPUAAACGAwAAAAA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YlRbCAAAA2wAAAA8AAABkcnMvZG93bnJldi54bWxEj0FrwkAUhO9C/8PyCr2ZjQpWoquEFKUe&#10;m5acH9nXJJh9G3bXmP77riB4HGbmG2Z3mEwvRnK+s6xgkaQgiGurO24U/Hwf5xsQPiBr7C2Tgj/y&#10;cNi/zHaYaXvjLxrL0IgIYZ+hgjaEIZPS1y0Z9IkdiKP3a53BEKVrpHZ4i3DTy2WarqXBjuNCiwMV&#10;LdWX8moU5HRcFad3XX1cBleNeVVUZ10q9fY65VsQgabwDD/an1rBegH3L/EHyP0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WJUWwgAAANsAAAAPAAAAAAAAAAAAAAAAAJ8C&#10;AABkcnMvZG93bnJldi54bWxQSwUGAAAAAAQABAD3AAAAjgMAAAAA&#10;">
                  <v:imagedata r:id="rId20" o:title=""/>
                  <v:path arrowok="t"/>
                </v:shape>
                <w10:wrap type="through" anchorx="margin"/>
              </v:group>
            </w:pict>
          </mc:Fallback>
        </mc:AlternateContent>
      </w:r>
    </w:p>
    <w:p w:rsidR="00392BAB" w:rsidRDefault="00392BAB">
      <w:r>
        <w:br w:type="page"/>
      </w:r>
    </w:p>
    <w:p w:rsidR="00AF7C19" w:rsidRDefault="006C1D30">
      <w:r w:rsidRPr="00FC7D53"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0F50782" wp14:editId="232DC9D0">
                <wp:simplePos x="0" y="0"/>
                <wp:positionH relativeFrom="page">
                  <wp:posOffset>565785</wp:posOffset>
                </wp:positionH>
                <wp:positionV relativeFrom="paragraph">
                  <wp:posOffset>5198745</wp:posOffset>
                </wp:positionV>
                <wp:extent cx="6819900" cy="3962400"/>
                <wp:effectExtent l="0" t="0" r="0" b="0"/>
                <wp:wrapSquare wrapText="bothSides"/>
                <wp:docPr id="2730" name="Zone de texte 2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D30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mécanique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C1D30" w:rsidRDefault="006C1D30" w:rsidP="006C1D30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Conception 3D sur </w:t>
                            </w:r>
                            <w:proofErr w:type="spellStart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AutoDesk</w:t>
                            </w:r>
                            <w:proofErr w:type="spellEnd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Inventor</w:t>
                            </w:r>
                            <w:proofErr w:type="spellEnd"/>
                          </w:p>
                          <w:p w:rsidR="006C1D30" w:rsidRPr="002049E5" w:rsidRDefault="006C1D30" w:rsidP="006C1D30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Impression 3D</w:t>
                            </w:r>
                          </w:p>
                          <w:p w:rsidR="006C1D30" w:rsidRPr="00E46A6E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2049E5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454AFA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C1D30" w:rsidRPr="000B523A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0B523A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6C1D30" w:rsidRPr="007621F2" w:rsidRDefault="006C1D30" w:rsidP="006C1D3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0782" id="Zone de texte 2730" o:spid="_x0000_s1073" type="#_x0000_t202" style="position:absolute;margin-left:44.55pt;margin-top:409.35pt;width:537pt;height:312pt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" filled="f" stroked="f">
                <v:textbox>
                  <w:txbxContent>
                    <w:p w:rsidR="006C1D30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mécanique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C1D30" w:rsidRDefault="006C1D30" w:rsidP="006C1D30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Conception 3D sur </w:t>
                      </w:r>
                      <w:proofErr w:type="spellStart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AutoDesk</w:t>
                      </w:r>
                      <w:proofErr w:type="spellEnd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Inventor</w:t>
                      </w:r>
                      <w:proofErr w:type="spellEnd"/>
                    </w:p>
                    <w:p w:rsidR="006C1D30" w:rsidRPr="002049E5" w:rsidRDefault="006C1D30" w:rsidP="006C1D30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Impression 3D</w:t>
                      </w:r>
                    </w:p>
                    <w:p w:rsidR="006C1D30" w:rsidRPr="00E46A6E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2049E5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454AFA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:rsidR="006C1D30" w:rsidRPr="000B523A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0B523A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6C1D30" w:rsidRPr="007621F2" w:rsidRDefault="006C1D30" w:rsidP="006C1D3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C1D30"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37884995" wp14:editId="027B97EC">
                <wp:simplePos x="0" y="0"/>
                <wp:positionH relativeFrom="margin">
                  <wp:align>center</wp:align>
                </wp:positionH>
                <wp:positionV relativeFrom="paragraph">
                  <wp:posOffset>4535170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10452" y="20797"/>
                    <wp:lineTo x="10974" y="20797"/>
                    <wp:lineTo x="21500" y="17514"/>
                    <wp:lineTo x="21500" y="0"/>
                    <wp:lineTo x="0" y="0"/>
                  </wp:wrapPolygon>
                </wp:wrapThrough>
                <wp:docPr id="2722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723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24" name="Rectangle 2724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5" name="Triangle isocèle 2725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26" name="Zone de texte 2726"/>
                        <wps:cNvSpPr txBox="1"/>
                        <wps:spPr>
                          <a:xfrm>
                            <a:off x="52389" y="7629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D30" w:rsidRPr="003C460D" w:rsidRDefault="006C1D30" w:rsidP="006C1D30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Mécanique </w:t>
                              </w:r>
                            </w:p>
                            <w:p w:rsidR="006C1D30" w:rsidRPr="007621F2" w:rsidRDefault="006C1D30" w:rsidP="006C1D30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84995" id="_x0000_s1074" style="position:absolute;margin-left:0;margin-top:357.1pt;width:434pt;height:29.6pt;z-index:251991040;mso-position-horizontal:center;mso-position-horizontal-relative:margin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">
                <v:group id="Grouper 15" o:spid="_x0000_s1075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0bAM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pB8J2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PRsAxgAAAN0A&#10;AAAPAAAAAAAAAAAAAAAAAKoCAABkcnMvZG93bnJldi54bWxQSwUGAAAAAAQABAD6AAAAnQMAAAAA&#10;">
                  <v:rect id="Rectangle 2724" o:spid="_x0000_s1076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vtsMA&#10;AADdAAAADwAAAGRycy9kb3ducmV2LnhtbESPwWrDMBBE74X+g9hAb7VsU9LiRDZpQqDk1iTQ62Jt&#10;LBNpZSzFcf++KhR6HGbmDbNuZmfFRGPoPSsoshwEcet1z52C82n//AYiRGSN1jMp+KYATf34sMZK&#10;+zt/0nSMnUgQDhUqMDEOlZShNeQwZH4gTt7Fjw5jkmMn9Yj3BHdWlnm+lA57TgsGB9oaaq/Hm1Mw&#10;v3+h9NbQBaXLD9O+2BVbq9TTYt6sQESa43/4r/2hFZSv5Qv8vklPQN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vtsMAAADdAAAADwAAAAAAAAAAAAAAAACYAgAAZHJzL2Rv&#10;d25yZXYueG1sUEsFBgAAAAAEAAQA9QAAAIgDAAAAAA==&#10;" filled="f" stroked="f"/>
                  <v:shape id="Triangle isocèle 2725" o:spid="_x0000_s1077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QK8UA&#10;AADdAAAADwAAAGRycy9kb3ducmV2LnhtbESPT2vCQBTE7wW/w/IEL6KbBlolukqwSIv04N/7I/tM&#10;otm3Ibua+O27gtDjMDO/YebLzlTiTo0rLSt4H0cgiDOrS84VHA/r0RSE88gaK8uk4EEOlove2xwT&#10;bVve0X3vcxEg7BJUUHhfJ1K6rCCDbmxr4uCdbWPQB9nkUjfYBripZBxFn9JgyWGhwJpWBWXX/c0o&#10;4PTye6pKmX2Z6/fwvGnT2yPfKjXod+kMhKfO/4df7R+tIJ7EH/B8E5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JArxQAAAN0AAAAPAAAAAAAAAAAAAAAAAJgCAABkcnMv&#10;ZG93bnJldi54bWxQSwUGAAAAAAQABAD1AAAAigMAAAAA&#10;" filled="f" stroked="f"/>
                </v:group>
                <v:shape id="Zone de texte 2726" o:spid="_x0000_s1078" type="#_x0000_t202" style="position:absolute;left:523;top:7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tGcUA&#10;AADdAAAADwAAAGRycy9kb3ducmV2LnhtbESPQWvCQBSE70L/w/IKXqTZNAeV1FWsxdiLh0R/wCP7&#10;TILZtyG7NWl/vVsQPA4z8w2z2oymFTfqXWNZwXsUgyAurW64UnA+7d+WIJxH1thaJgW/5GCzfpms&#10;MNV24Jxuha9EgLBLUUHtfZdK6cqaDLrIdsTBu9jeoA+yr6TucQhw08okjufSYMNhocaOdjWV1+LH&#10;KKBtbv+OV5eZ/PNrl10appk8KDV9HbcfIDyN/hl+tL+1gmSRzOH/TX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ke0ZxQAAAN0AAAAPAAAAAAAAAAAAAAAAAJgCAABkcnMv&#10;ZG93bnJldi54bWxQSwUGAAAAAAQABAD1AAAAigMAAAAA&#10;" filled="f" stroked="f">
                  <v:textbox inset="0,0,0,0">
                    <w:txbxContent>
                      <w:p w:rsidR="006C1D30" w:rsidRPr="003C460D" w:rsidRDefault="006C1D30" w:rsidP="006C1D30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Mécanique </w:t>
                        </w:r>
                      </w:p>
                      <w:p w:rsidR="006C1D30" w:rsidRPr="007621F2" w:rsidRDefault="006C1D30" w:rsidP="006C1D30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Pr="006C1D30">
        <mc:AlternateContent>
          <mc:Choice Requires="wpg">
            <w:drawing>
              <wp:anchor distT="0" distB="0" distL="114300" distR="114300" simplePos="0" relativeHeight="251992064" behindDoc="0" locked="0" layoutInCell="1" allowOverlap="1" wp14:anchorId="79D1D710" wp14:editId="02347841">
                <wp:simplePos x="0" y="0"/>
                <wp:positionH relativeFrom="margin">
                  <wp:posOffset>-279400</wp:posOffset>
                </wp:positionH>
                <wp:positionV relativeFrom="paragraph">
                  <wp:posOffset>4530090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27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28" name="Ellipse 272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9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AEAA84" id="Grouper 54" o:spid="_x0000_s1026" style="position:absolute;margin-left:-22pt;margin-top:356.7pt;width:23.9pt;height:23.9pt;z-index:25199206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">
                <v:oval id="Ellipse 272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poAcQA&#10;AADdAAAADwAAAGRycy9kb3ducmV2LnhtbERPW2vCMBR+F/wP4Qh703QdTOmMIhuDMhjMasG9HZrT&#10;C2tOShNt9u+Xh4GPH999uw+mFzcaXWdZweMqAUFcWd1xo+B8el9uQDiPrLG3TAp+ycF+N59tMdN2&#10;4iPdCt+IGMIuQwWt90MmpataMuhWdiCOXG1Hgz7CsZF6xCmGm16mSfIsDXYcG1oc6LWl6qe4GgVT&#10;UYfwlX8/vfHH53q45OWhvpZKPSzC4QWEp+Dv4n93rhWk6zTOjW/iE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aaAHEAAAA3QAAAA8AAAAAAAAAAAAAAAAAmAIAAGRycy9k&#10;b3ducmV2LnhtbFBLBQYAAAAABAAEAPUAAACJAwAAAAA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C/UHEAAAA3QAAAA8AAABkcnMvZG93bnJldi54bWxEj0FrwkAUhO8F/8PyhN7qxhS0RlcJKZZ6&#10;bCw5P7LPJJh9G3a3Mf33XUHocZiZb5jdYTK9GMn5zrKC5SIBQVxb3XGj4Pt8fHkD4QOyxt4yKfgl&#10;D4f97GmHmbY3/qKxDI2IEPYZKmhDGDIpfd2SQb+wA3H0LtYZDFG6RmqHtwg3vUyTZCUNdhwXWhyo&#10;aKm+lj9GQU7H1+Jjrav36+CqMa+K6qRLpZ7nU74FEWgK/+FH+1MrSNfpBu5v4hOQ+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C/UHEAAAA3QAAAA8AAAAAAAAAAAAAAAAA&#10;nwIAAGRycy9kb3ducmV2LnhtbFBLBQYAAAAABAAEAPcAAACQAwAAAAA=&#10;">
                  <v:imagedata r:id="rId20" o:title=""/>
                  <v:path arrowok="t"/>
                </v:shape>
                <w10:wrap type="through" anchorx="margin"/>
              </v:group>
            </w:pict>
          </mc:Fallback>
        </mc:AlternateContent>
      </w:r>
      <w:r w:rsidR="00392BAB" w:rsidRPr="00FC7D53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F3FA4E8" wp14:editId="37A62B9A">
                <wp:simplePos x="0" y="0"/>
                <wp:positionH relativeFrom="page">
                  <wp:posOffset>581025</wp:posOffset>
                </wp:positionH>
                <wp:positionV relativeFrom="paragraph">
                  <wp:posOffset>518795</wp:posOffset>
                </wp:positionV>
                <wp:extent cx="6819900" cy="3962400"/>
                <wp:effectExtent l="0" t="0" r="0" b="0"/>
                <wp:wrapSquare wrapText="bothSides"/>
                <wp:docPr id="2721" name="Zone de texte 2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BAB" w:rsidRPr="007621F2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electronique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Prototypage, teste, montage, intégration.</w:t>
                            </w:r>
                          </w:p>
                          <w:p w:rsidR="00392BAB" w:rsidRPr="002049E5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Développement de carte électronique [PCB] sur </w:t>
                            </w:r>
                            <w:proofErr w:type="spellStart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Altium</w:t>
                            </w:r>
                            <w:proofErr w:type="spellEnd"/>
                            <w:r w:rsidRPr="006C1D3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Designer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embarqué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SYSTEME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E46A6E" w:rsidRP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Architecture des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microcontrôlleur</w:t>
                            </w:r>
                            <w:proofErr w:type="spellEnd"/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Puce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Atmel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ATMEGA128RFA1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et environnement de développement ATMEL Studio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Puce PIC16F877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avec environnement de développement </w:t>
                            </w:r>
                            <w:proofErr w:type="spellStart"/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MpLab</w:t>
                            </w:r>
                            <w:proofErr w:type="spellEnd"/>
                          </w:p>
                          <w:p w:rsidR="00392BAB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Puce BLE112 de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Bluegiga</w:t>
                            </w:r>
                            <w:proofErr w:type="spellEnd"/>
                          </w:p>
                          <w:p w:rsid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Puce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Armadeus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ARM9 [noyau linux]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embarqué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PERIPHERIQUE &amp; communication</w:t>
                            </w:r>
                          </w:p>
                          <w:p w:rsidR="00392BAB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Analogique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I2C, SPI</w:t>
                            </w:r>
                          </w:p>
                          <w:p w:rsidR="00E46A6E" w:rsidRPr="00E46A6E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 BUS J1939</w:t>
                            </w:r>
                          </w:p>
                          <w:p w:rsidR="00392BAB" w:rsidRP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GSM/GPRS</w:t>
                            </w:r>
                            <w:r w:rsidR="00392BAB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Bluetooth </w:t>
                            </w:r>
                            <w:proofErr w:type="spellStart"/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Low</w:t>
                            </w:r>
                            <w:proofErr w:type="spellEnd"/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46A6E" w:rsidRPr="00E46A6E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Energy</w:t>
                            </w:r>
                            <w:proofErr w:type="spellEnd"/>
                          </w:p>
                          <w:p w:rsidR="00E46A6E" w:rsidRPr="00E46A6E" w:rsidRDefault="00E46A6E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Module RF simple avec nécessité de concevoir un protocole de </w:t>
                            </w:r>
                            <w:r w:rsidR="00B96176"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transmission</w:t>
                            </w:r>
                            <w:r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[Manchester]</w:t>
                            </w:r>
                          </w:p>
                          <w:p w:rsidR="00392BAB" w:rsidRDefault="00392BAB" w:rsidP="00392BAB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Servomoteur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Electronique de puissance pour moteur de traction [pont en H]</w:t>
                            </w:r>
                          </w:p>
                          <w:p w:rsidR="00E46A6E" w:rsidRDefault="00E46A6E" w:rsidP="00E46A6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système embarqué</w:t>
                            </w:r>
                            <w:r w:rsidRPr="007621F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16"/>
                                <w:szCs w:val="16"/>
                              </w:rPr>
                              <w:t>›</w:t>
                            </w:r>
                            <w:r w:rsidRPr="007621F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16"/>
                                <w:szCs w:val="16"/>
                              </w:rPr>
                              <w:t>langages &amp; compilation</w:t>
                            </w:r>
                          </w:p>
                          <w:p w:rsidR="00E46A6E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Compil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="00E46A6E" w:rsidRP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teur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GCC</w:t>
                            </w:r>
                          </w:p>
                          <w:p w:rsidR="00E46A6E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Compilateur cross-environnement</w:t>
                            </w:r>
                          </w:p>
                          <w:p w:rsidR="00E46A6E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Assembleur</w:t>
                            </w:r>
                          </w:p>
                          <w:p w:rsidR="00E46A6E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:rsidR="00E46A6E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6A6E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:rsidR="00E46A6E" w:rsidRPr="00B96176" w:rsidRDefault="00DA7296" w:rsidP="00E46A6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46A6E" w:rsidRPr="00B9617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>Bluegiga</w:t>
                            </w:r>
                            <w:proofErr w:type="spellEnd"/>
                            <w:r w:rsidR="00E46A6E" w:rsidRPr="00B9617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script</w:t>
                            </w:r>
                          </w:p>
                          <w:p w:rsidR="00E46A6E" w:rsidRPr="00E46A6E" w:rsidRDefault="00E46A6E" w:rsidP="00E46A6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Pr="002049E5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Pr="00454AFA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92BAB" w:rsidRPr="000B523A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Pr="000B523A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2BAB" w:rsidRPr="007621F2" w:rsidRDefault="00392BAB" w:rsidP="00392BA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A4E8" id="Zone de texte 2721" o:spid="_x0000_s1079" type="#_x0000_t202" style="position:absolute;margin-left:45.75pt;margin-top:40.85pt;width:537pt;height:312pt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" filled="f" stroked="f">
                <v:textbox>
                  <w:txbxContent>
                    <w:p w:rsidR="00392BAB" w:rsidRPr="007621F2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electronique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Prototypage, teste, montage, intégration.</w:t>
                      </w:r>
                    </w:p>
                    <w:p w:rsidR="00392BAB" w:rsidRPr="002049E5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Développement de carte électronique [PCB] sur </w:t>
                      </w:r>
                      <w:proofErr w:type="spellStart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Altium</w:t>
                      </w:r>
                      <w:proofErr w:type="spellEnd"/>
                      <w:r w:rsidRPr="006C1D3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Designer</w:t>
                      </w:r>
                    </w:p>
                    <w:p w:rsidR="00392BAB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embarqué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SYSTEME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E46A6E" w:rsidRP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Architecture des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microcontrôlleur</w:t>
                      </w:r>
                      <w:proofErr w:type="spellEnd"/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Puce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Atmel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ATMEGA128RFA1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et environnement de développement ATMEL Studio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Puce PIC16F877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avec environnement de développement </w:t>
                      </w:r>
                      <w:proofErr w:type="spellStart"/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MpLab</w:t>
                      </w:r>
                      <w:proofErr w:type="spellEnd"/>
                    </w:p>
                    <w:p w:rsidR="00392BAB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Puce BLE112 de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Bluegiga</w:t>
                      </w:r>
                      <w:proofErr w:type="spellEnd"/>
                    </w:p>
                    <w:p w:rsid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Puce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Armadeus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ARM9 [noyau linux]</w:t>
                      </w:r>
                    </w:p>
                    <w:p w:rsidR="00E46A6E" w:rsidRDefault="00E46A6E" w:rsidP="00E46A6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embarqué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PERIPHERIQUE &amp; communication</w:t>
                      </w:r>
                    </w:p>
                    <w:p w:rsidR="00392BAB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Analogique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I2C, SPI</w:t>
                      </w:r>
                    </w:p>
                    <w:p w:rsidR="00E46A6E" w:rsidRPr="00E46A6E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CAN BUS J1939</w:t>
                      </w:r>
                    </w:p>
                    <w:p w:rsidR="00392BAB" w:rsidRP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GSM/GPRS</w:t>
                      </w:r>
                      <w:r w:rsidR="00392BAB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Bluetooth </w:t>
                      </w:r>
                      <w:proofErr w:type="spellStart"/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Low</w:t>
                      </w:r>
                      <w:proofErr w:type="spellEnd"/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46A6E" w:rsidRPr="00E46A6E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>Energy</w:t>
                      </w:r>
                      <w:proofErr w:type="spellEnd"/>
                    </w:p>
                    <w:p w:rsidR="00E46A6E" w:rsidRPr="00E46A6E" w:rsidRDefault="00E46A6E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Module RF simple avec nécessité de concevoir un protocole de </w:t>
                      </w:r>
                      <w:r w:rsidR="00B96176"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transmission</w:t>
                      </w:r>
                      <w:r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[Manchester]</w:t>
                      </w:r>
                    </w:p>
                    <w:p w:rsidR="00392BAB" w:rsidRDefault="00392BAB" w:rsidP="00392BAB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Servomoteur</w:t>
                      </w:r>
                    </w:p>
                    <w:p w:rsidR="00E46A6E" w:rsidRDefault="00E46A6E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Electronique de puissance pour moteur de traction [pont en H]</w:t>
                      </w:r>
                    </w:p>
                    <w:p w:rsidR="00E46A6E" w:rsidRDefault="00E46A6E" w:rsidP="00E46A6E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16"/>
                          <w:szCs w:val="16"/>
                        </w:rPr>
                        <w:t>système embarqué</w:t>
                      </w:r>
                      <w:r w:rsidRPr="007621F2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 xml:space="preserve"> 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16"/>
                          <w:szCs w:val="16"/>
                        </w:rPr>
                        <w:t>›</w:t>
                      </w:r>
                      <w:r w:rsidRPr="007621F2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16"/>
                          <w:szCs w:val="16"/>
                        </w:rPr>
                        <w:t>langages &amp; compilation</w:t>
                      </w:r>
                    </w:p>
                    <w:p w:rsidR="00E46A6E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Compil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</w:t>
                      </w:r>
                      <w:r w:rsidR="00E46A6E" w:rsidRP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teur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GCC</w:t>
                      </w:r>
                    </w:p>
                    <w:p w:rsidR="00E46A6E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Compilateur cross-environnement</w:t>
                      </w:r>
                    </w:p>
                    <w:p w:rsidR="00E46A6E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Assembleur</w:t>
                      </w:r>
                    </w:p>
                    <w:p w:rsidR="00E46A6E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</w:p>
                    <w:p w:rsidR="00E46A6E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46A6E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Python</w:t>
                      </w:r>
                    </w:p>
                    <w:p w:rsidR="00E46A6E" w:rsidRPr="00B96176" w:rsidRDefault="00DA7296" w:rsidP="00E46A6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46A6E" w:rsidRPr="00B96176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>Bluegiga</w:t>
                      </w:r>
                      <w:proofErr w:type="spellEnd"/>
                      <w:r w:rsidR="00E46A6E" w:rsidRPr="00B96176"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 xml:space="preserve"> script</w:t>
                      </w:r>
                    </w:p>
                    <w:p w:rsidR="00E46A6E" w:rsidRPr="00E46A6E" w:rsidRDefault="00E46A6E" w:rsidP="00E46A6E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Pr="002049E5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Pr="00454AFA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</w:p>
                    <w:p w:rsidR="00392BAB" w:rsidRPr="000B523A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Pr="000B523A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2BAB" w:rsidRPr="007621F2" w:rsidRDefault="00392BAB" w:rsidP="00392BAB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2BAB" w:rsidRPr="00392BAB"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14EE63FE" wp14:editId="187EBCED">
                <wp:simplePos x="0" y="0"/>
                <wp:positionH relativeFrom="column">
                  <wp:posOffset>104140</wp:posOffset>
                </wp:positionH>
                <wp:positionV relativeFrom="paragraph">
                  <wp:posOffset>0</wp:posOffset>
                </wp:positionV>
                <wp:extent cx="5511800" cy="375920"/>
                <wp:effectExtent l="0" t="0" r="0" b="5080"/>
                <wp:wrapThrough wrapText="bothSides">
                  <wp:wrapPolygon edited="0">
                    <wp:start x="0" y="0"/>
                    <wp:lineTo x="0" y="17514"/>
                    <wp:lineTo x="373" y="18608"/>
                    <wp:lineTo x="10452" y="20797"/>
                    <wp:lineTo x="10974" y="20797"/>
                    <wp:lineTo x="21351" y="18608"/>
                    <wp:lineTo x="21500" y="17514"/>
                    <wp:lineTo x="21500" y="0"/>
                    <wp:lineTo x="0" y="0"/>
                  </wp:wrapPolygon>
                </wp:wrapThrough>
                <wp:docPr id="2713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75920"/>
                          <a:chOff x="0" y="0"/>
                          <a:chExt cx="2393315" cy="356870"/>
                        </a:xfrm>
                      </wpg:grpSpPr>
                      <wpg:grpSp>
                        <wpg:cNvPr id="2714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15" name="Rectangle 2715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6" name="Triangle isocèle 2716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7" name="Zone de texte 2717"/>
                        <wps:cNvSpPr txBox="1"/>
                        <wps:spPr>
                          <a:xfrm>
                            <a:off x="57903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BAB" w:rsidRPr="003C460D" w:rsidRDefault="00392BAB" w:rsidP="00392BAB">
                              <w:pPr>
                                <w:pStyle w:val="Textedebulles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Electronique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et système embarque</w:t>
                              </w:r>
                            </w:p>
                            <w:p w:rsidR="00392BAB" w:rsidRPr="007621F2" w:rsidRDefault="00392BAB" w:rsidP="00392BA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E63FE" id="_x0000_s1080" style="position:absolute;margin-left:8.2pt;margin-top:0;width:434pt;height:29.6pt;z-index:251985920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">
                <v:group id="Grouper 15" o:spid="_x0000_s1081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hJy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xF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EnJxgAAAN0A&#10;AAAPAAAAAAAAAAAAAAAAAKoCAABkcnMvZG93bnJldi54bWxQSwUGAAAAAAQABAD6AAAAnQMAAAAA&#10;">
                  <v:rect id="Rectangle 2715" o:spid="_x0000_s1082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AkMMA&#10;AADdAAAADwAAAGRycy9kb3ducmV2LnhtbESPzWrDMBCE74G+g9hAb4nsQH9wo4TUwRB6q1vodbE2&#10;lqm0MpZiu29fBQI5DjPzDbPdz86KkYbQeVaQrzMQxI3XHbcKvr+q1SuIEJE1Ws+k4I8C7HcPiy0W&#10;2k/8SWMdW5EgHApUYGLsCylDY8hhWPueOHlnPziMSQ6t1ANOCe6s3GTZs3TYcVow2FNpqPmtL07B&#10;/P6D0ltDZ5Qu+xir/JiXVqnH5Xx4AxFpjvfwrX3SCjYv+RNc36Qn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GAkMMAAADdAAAADwAAAAAAAAAAAAAAAACYAgAAZHJzL2Rv&#10;d25yZXYueG1sUEsFBgAAAAAEAAQA9QAAAIgDAAAAAA==&#10;" filled="f" stroked="f"/>
                  <v:shape id="Triangle isocèle 2716" o:spid="_x0000_s1083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E4cUA&#10;AADdAAAADwAAAGRycy9kb3ducmV2LnhtbESPQYvCMBSE7wv+h/AEL8ua6sGVrlGKIop40OreH82z&#10;7dq8lCba+u+NIOxxmJlvmNmiM5W4U+NKywpGwwgEcWZ1ybmC82n9NQXhPLLGyjIpeJCDxbz3McNY&#10;25aPdE99LgKEXYwKCu/rWEqXFWTQDW1NHLyLbQz6IJtc6gbbADeVHEfRRBosOSwUWNOyoOya3owC&#10;Tv72v1Ups5W5bj4vuza5PfKDUoN+l/yA8NT5//C7vdUKxt+jCbzehCc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sThxQAAAN0AAAAPAAAAAAAAAAAAAAAAAJgCAABkcnMv&#10;ZG93bnJldi54bWxQSwUGAAAAAAQABAD1AAAAigMAAAAA&#10;" filled="f" stroked="f"/>
                </v:group>
                <v:shape id="Zone de texte 2717" o:spid="_x0000_s1084" type="#_x0000_t202" style="position:absolute;left:579;top:196;width:2292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P8MA&#10;AADdAAAADwAAAGRycy9kb3ducmV2LnhtbESPzarCMBSE94LvEI7gRjTVhV6qUfzBn42Len2AQ3Ns&#10;i81JaaJWn94IgsthZr5hZovGlOJOtSssKxgOIhDEqdUFZwrO/9v+HwjnkTWWlknBkxws5u3WDGNt&#10;H5zQ/eQzESDsYlSQe1/FUro0J4NuYCvi4F1sbdAHWWdS1/gIcFPKURSNpcGCw0KOFa1zSq+nm1FA&#10;y8S+jle3M8lqs95dCqae3CvV7TTLKQhPjf+Fv+2DVjCaDCfweROe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GCP8MAAADdAAAADwAAAAAAAAAAAAAAAACYAgAAZHJzL2Rv&#10;d25yZXYueG1sUEsFBgAAAAAEAAQA9QAAAIgDAAAAAA==&#10;" filled="f" stroked="f">
                  <v:textbox inset="0,0,0,0">
                    <w:txbxContent>
                      <w:p w:rsidR="00392BAB" w:rsidRPr="003C460D" w:rsidRDefault="00392BAB" w:rsidP="00392BAB">
                        <w:pPr>
                          <w:pStyle w:val="Textedebulles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Electronique</w:t>
                        </w:r>
                        <w:bookmarkStart w:id="1" w:name="_GoBack"/>
                        <w:bookmarkEnd w:id="1"/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et système embarque</w:t>
                        </w:r>
                      </w:p>
                      <w:p w:rsidR="00392BAB" w:rsidRPr="007621F2" w:rsidRDefault="00392BAB" w:rsidP="00392BA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92BAB" w:rsidRPr="00392BAB">
        <mc:AlternateContent>
          <mc:Choice Requires="wpg">
            <w:drawing>
              <wp:anchor distT="0" distB="0" distL="114300" distR="114300" simplePos="0" relativeHeight="251986944" behindDoc="0" locked="0" layoutInCell="1" allowOverlap="1" wp14:anchorId="346EEC74" wp14:editId="1E71F73C">
                <wp:simplePos x="0" y="0"/>
                <wp:positionH relativeFrom="margin">
                  <wp:posOffset>-276225</wp:posOffset>
                </wp:positionH>
                <wp:positionV relativeFrom="paragraph">
                  <wp:posOffset>5080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2718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2719" name="Ellipse 2719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0C2BED" id="Grouper 54" o:spid="_x0000_s1026" style="position:absolute;margin-left:-21.75pt;margin-top:.4pt;width:23.9pt;height:23.9pt;z-index:251986944;mso-position-horizontal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">
                <v:oval id="Ellipse 2719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HJ8cA&#10;AADdAAAADwAAAGRycy9kb3ducmV2LnhtbESP3WoCMRSE7wt9h3AK3tWsFmpdjSIthUUQ6lZB7w6b&#10;sz+4OVk20U3f3hQKvRxm5htmuQ6mFTfqXWNZwWScgCAurG64UnD4/nx+A+E8ssbWMin4IQfr1ePD&#10;ElNtB97TLfeViBB2KSqove9SKV1Rk0E3th1x9ErbG/RR9pXUPQ4Rblo5TZJXabDhuFBjR+81FZf8&#10;ahQMeRnCV3Z++eDtbtadsuOmvB6VGj2FzQKEp+D/w3/tTCuYziZz+H0Tn4B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6ByfHAAAA3QAAAA8AAAAAAAAAAAAAAAAAmAIAAGRy&#10;cy9kb3ducmV2LnhtbFBLBQYAAAAABAAEAPUAAACMAwAAAAA=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4VNzAAAAA3QAAAA8AAABkcnMvZG93bnJldi54bWxET89rwjAUvgv+D+ENvGm6CiqdUUrFMY+r&#10;0vOjeWuLzUtJslr/e3MY7Pjx/d4fJ9OLkZzvLCt4XyUgiGurO24U3K7n5Q6ED8gae8uk4Ekejof5&#10;bI+Ztg/+prEMjYgh7DNU0IYwZFL6uiWDfmUH4sj9WGcwROgaqR0+YrjpZZokG2mw49jQ4kBFS/W9&#10;/DUKcjqvi8+trk73wVVjXhXVRZdKLd6m/ANEoCn8i//cX1pBuk3j/vgmPgF5e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ThU3MAAAADdAAAADwAAAAAAAAAAAAAAAACfAgAA&#10;ZHJzL2Rvd25yZXYueG1sUEsFBgAAAAAEAAQA9wAAAIwDAAAAAA==&#10;">
                  <v:imagedata r:id="rId20" o:title=""/>
                  <v:path arrowok="t"/>
                </v:shape>
                <w10:wrap type="through" anchorx="margin"/>
              </v:group>
            </w:pict>
          </mc:Fallback>
        </mc:AlternateContent>
      </w:r>
    </w:p>
    <w:sectPr w:rsidR="00AF7C19" w:rsidSect="00C7351D">
      <w:type w:val="continuous"/>
      <w:pgSz w:w="11900" w:h="16840"/>
      <w:pgMar w:top="1418" w:right="1418" w:bottom="82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158" w:rsidRDefault="00487158" w:rsidP="00F07227">
      <w:r>
        <w:separator/>
      </w:r>
    </w:p>
  </w:endnote>
  <w:endnote w:type="continuationSeparator" w:id="0">
    <w:p w:rsidR="00487158" w:rsidRDefault="00487158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3764250"/>
      <w:docPartObj>
        <w:docPartGallery w:val="Page Numbers (Bottom of Page)"/>
        <w:docPartUnique/>
      </w:docPartObj>
    </w:sdtPr>
    <w:sdtContent>
      <w:p w:rsidR="008B248E" w:rsidRDefault="00C7351D">
        <w:pPr>
          <w:pStyle w:val="Pieddepage"/>
        </w:pPr>
        <w:r>
          <w:rPr>
            <w:noProof/>
            <w:lang w:val="fr-CH" w:eastAsia="fr-CH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7351D" w:rsidRPr="00ED4FD4" w:rsidRDefault="00C7351D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D4FD4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ED4FD4">
                                  <w:instrText>PAGE    \* MERGEFORMAT</w:instrText>
                                </w:r>
                                <w:r w:rsidRPr="00ED4FD4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DA7296" w:rsidRPr="00DA7296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ED4FD4"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="00392BAB">
                                  <w:rPr>
                                    <w:sz w:val="16"/>
                                    <w:szCs w:val="16"/>
                                  </w:rPr>
                                  <w:t>/3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" o:spid="_x0000_s1085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Mj5ebRlAwAA&#10;Hw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86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87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PWsMA&#10;AADbAAAADwAAAGRycy9kb3ducmV2LnhtbERPTWvCQBC9F/wPywje6sYeio2uUqKFgherpeptyI7Z&#10;NNnZkF2T+O+7hUJv83ifs1wPthYdtb50rGA2TUAQ506XXCj4PL49zkH4gKyxdkwK7uRhvRo9LDHV&#10;rucP6g6hEDGEfYoKTAhNKqXPDVn0U9cQR+7qWoshwraQusU+httaPiXJs7RYcmww2FBmKK8ON6ug&#10;Mpvv7a66Z2f+6rLTPvQvl9Neqcl4eF2ACDSEf/Gf+13H+TP4/SU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PWsMAAADbAAAADwAAAAAAAAAAAAAAAACYAgAAZHJzL2Rv&#10;d25yZXYueG1sUEsFBgAAAAAEAAQA9QAAAIgDAAAAAA==&#10;" filled="f" strokecolor="#7f7f7f">
                    <v:textbox>
                      <w:txbxContent>
                        <w:p w:rsidR="00C7351D" w:rsidRPr="00ED4FD4" w:rsidRDefault="00C7351D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D4FD4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ED4FD4">
                            <w:instrText>PAGE    \* MERGEFORMAT</w:instrText>
                          </w:r>
                          <w:r w:rsidRPr="00ED4FD4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A7296" w:rsidRPr="00DA7296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D4FD4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="00392BAB">
                            <w:rPr>
                              <w:sz w:val="16"/>
                              <w:szCs w:val="16"/>
                            </w:rPr>
                            <w:t>/3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158" w:rsidRDefault="00487158" w:rsidP="00F07227">
      <w:r>
        <w:separator/>
      </w:r>
    </w:p>
  </w:footnote>
  <w:footnote w:type="continuationSeparator" w:id="0">
    <w:p w:rsidR="00487158" w:rsidRDefault="00487158" w:rsidP="00F0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22"/>
  </w:num>
  <w:num w:numId="13">
    <w:abstractNumId w:val="26"/>
  </w:num>
  <w:num w:numId="14">
    <w:abstractNumId w:val="28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5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4"/>
  </w:num>
  <w:num w:numId="26">
    <w:abstractNumId w:val="2"/>
  </w:num>
  <w:num w:numId="27">
    <w:abstractNumId w:val="1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F2"/>
    <w:rsid w:val="0001049D"/>
    <w:rsid w:val="000B523A"/>
    <w:rsid w:val="00174502"/>
    <w:rsid w:val="001B15C9"/>
    <w:rsid w:val="001B55A0"/>
    <w:rsid w:val="002049E5"/>
    <w:rsid w:val="00253528"/>
    <w:rsid w:val="00287051"/>
    <w:rsid w:val="00287EDD"/>
    <w:rsid w:val="002A6527"/>
    <w:rsid w:val="002C42E2"/>
    <w:rsid w:val="00302BA8"/>
    <w:rsid w:val="003441EC"/>
    <w:rsid w:val="00381B36"/>
    <w:rsid w:val="00392BAB"/>
    <w:rsid w:val="003C460D"/>
    <w:rsid w:val="0043288E"/>
    <w:rsid w:val="00446CB6"/>
    <w:rsid w:val="00454AFA"/>
    <w:rsid w:val="00487158"/>
    <w:rsid w:val="00507FCA"/>
    <w:rsid w:val="0052388E"/>
    <w:rsid w:val="005B2905"/>
    <w:rsid w:val="006C1D30"/>
    <w:rsid w:val="00760233"/>
    <w:rsid w:val="007621F2"/>
    <w:rsid w:val="007F3E05"/>
    <w:rsid w:val="008424FA"/>
    <w:rsid w:val="008B248E"/>
    <w:rsid w:val="008C456E"/>
    <w:rsid w:val="00931E07"/>
    <w:rsid w:val="00945931"/>
    <w:rsid w:val="00A92B6E"/>
    <w:rsid w:val="00AA6C16"/>
    <w:rsid w:val="00AC5E3F"/>
    <w:rsid w:val="00AF7C19"/>
    <w:rsid w:val="00B00990"/>
    <w:rsid w:val="00B270C9"/>
    <w:rsid w:val="00B96176"/>
    <w:rsid w:val="00BC15FE"/>
    <w:rsid w:val="00BC5ADF"/>
    <w:rsid w:val="00C665CF"/>
    <w:rsid w:val="00C7351D"/>
    <w:rsid w:val="00CE06E8"/>
    <w:rsid w:val="00D171C4"/>
    <w:rsid w:val="00D2703E"/>
    <w:rsid w:val="00D873DD"/>
    <w:rsid w:val="00DA7296"/>
    <w:rsid w:val="00E46A6E"/>
    <w:rsid w:val="00EB441C"/>
    <w:rsid w:val="00ED4FD4"/>
    <w:rsid w:val="00F0059B"/>
    <w:rsid w:val="00F07227"/>
    <w:rsid w:val="00F13332"/>
    <w:rsid w:val="00F93E26"/>
    <w:rsid w:val="00F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4BD8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227"/>
  </w:style>
  <w:style w:type="paragraph" w:styleId="Pieddepage">
    <w:name w:val="footer"/>
    <w:basedOn w:val="Normal"/>
    <w:link w:val="Pieddepag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227"/>
  </w:style>
  <w:style w:type="character" w:styleId="Lienhypertexte">
    <w:name w:val="Hyperlink"/>
    <w:basedOn w:val="Policepardfaut"/>
    <w:uiPriority w:val="99"/>
    <w:unhideWhenUsed/>
    <w:rsid w:val="007621F2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7621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iam.gerstein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liam.gerstein@gmail.com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g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9C56C6-28BB-47C3-95F2-6CCB9A1A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classique coloré (design horizontal)</Template>
  <TotalTime>0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subject/>
  <dc:creator/>
  <cp:keywords/>
  <dc:description/>
  <cp:lastModifiedBy/>
  <cp:revision>1</cp:revision>
  <dcterms:created xsi:type="dcterms:W3CDTF">2017-04-09T13:16:00Z</dcterms:created>
  <dcterms:modified xsi:type="dcterms:W3CDTF">2017-04-09T13:32:00Z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